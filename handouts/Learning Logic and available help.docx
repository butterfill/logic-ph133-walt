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15" w:rsidRDefault="00045615" w:rsidP="00045615">
      <w:pPr>
        <w:pStyle w:val="NormalWeb"/>
      </w:pPr>
      <w:r>
        <w:t>Learning Logic and available help</w:t>
      </w:r>
    </w:p>
    <w:p w:rsidR="004D6340" w:rsidRDefault="004D6340" w:rsidP="004D6340">
      <w:pPr>
        <w:pStyle w:val="NormalWeb"/>
      </w:pPr>
      <w:r>
        <w:t>Each lecture has a set of exercises associated with it. Doing the exercises is absolutely necessary for learning the new skills associated with learning logic, and for developing a good understanding of the material. You would do well to treat the exercises as a tool that helps you progress, rather than simply something that should be done for the record. The module is assessed only on the basis of the final exam. You won't be penalized in any way for not submitting exercises or for submitting incorrect answers. The only point of doing the exercises is to help you to develop your skills and understanding. The following comments are aimed to help you to make the best of your work.</w:t>
      </w:r>
    </w:p>
    <w:p w:rsidR="004D6340" w:rsidRDefault="004D6340" w:rsidP="004D6340">
      <w:pPr>
        <w:pStyle w:val="NormalWeb"/>
      </w:pPr>
      <w:r>
        <w:t xml:space="preserve">- Combine your work on a unit of exercises with reading the relevant parts of the textbook and going over the relevant parts of the lecture slides and </w:t>
      </w:r>
      <w:proofErr w:type="spellStart"/>
      <w:r>
        <w:t>handouts</w:t>
      </w:r>
      <w:proofErr w:type="spellEnd"/>
      <w:r>
        <w:t>.</w:t>
      </w:r>
    </w:p>
    <w:p w:rsidR="004D6340" w:rsidRDefault="004D6340" w:rsidP="004D6340">
      <w:pPr>
        <w:pStyle w:val="NormalWeb"/>
      </w:pPr>
      <w:r>
        <w:t>- Work slowly. Make sure you understand the basic notions involved and the methods you are asked to use. Use pen and paper whenever this is relevant (this is needed, for example, when you need to determine whether a given argument is valid; when you are constructing the truth table of a complex sentence(s), and when you are constructing a proof). At the early stages always have the definitions and relevant rules in front of you - after a while you'll realize that you remember them.</w:t>
      </w:r>
    </w:p>
    <w:p w:rsidR="004D6340" w:rsidRDefault="004D6340" w:rsidP="004D6340">
      <w:pPr>
        <w:pStyle w:val="NormalWeb"/>
      </w:pPr>
      <w:r>
        <w:t>- Always try to formulate specific questions about things that are unclear to you. And try to keep a clear record of the exercise the question concerns (either copy it, or take a screen shot). Often one finds the answer to one's question after a short while (doing other exercises, rereading, or talking to one's peers can help). You are also strongly encouraged to raise your question in the seminar (this is what the seminars are for), or in the office hours of any of the logic tutors. (See list of times and locations below).</w:t>
      </w:r>
    </w:p>
    <w:p w:rsidR="004D6340" w:rsidRDefault="004D6340" w:rsidP="004D6340">
      <w:pPr>
        <w:pStyle w:val="NormalWeb"/>
      </w:pPr>
      <w:r>
        <w:t xml:space="preserve">- Once you submit your answer, you can ask </w:t>
      </w:r>
      <w:proofErr w:type="spellStart"/>
      <w:r>
        <w:t>zoxiy</w:t>
      </w:r>
      <w:proofErr w:type="spellEnd"/>
      <w:r>
        <w:t xml:space="preserve"> to see an answer to the question. If your answer is incorrect, this might help you to understand why it was incorrect. Furthermore, even if your answer was correct, there are some questions that have more than one correct answer (for example, proofs and translations). In such a case, if </w:t>
      </w:r>
      <w:proofErr w:type="spellStart"/>
      <w:r>
        <w:t>zoxiy</w:t>
      </w:r>
      <w:proofErr w:type="spellEnd"/>
      <w:r>
        <w:t xml:space="preserve"> offers a different correct answer, it is useful to try to understand why both are correct. It should be clear that simply copying the correct answer and resubmitting it is pointless.</w:t>
      </w:r>
    </w:p>
    <w:p w:rsidR="004D6340" w:rsidRDefault="004D6340" w:rsidP="004D6340">
      <w:pPr>
        <w:pStyle w:val="NormalWeb"/>
      </w:pPr>
      <w:r>
        <w:t>- The Philosophical Society runs logic support sessions, from week 2 onward on Tuesday, 10-11 am, at S2.81, and Wednesday, 2-3 pm, at H2.46.</w:t>
      </w:r>
    </w:p>
    <w:p w:rsidR="00883545" w:rsidRPr="00045615" w:rsidRDefault="00883545" w:rsidP="00045615"/>
    <w:sectPr w:rsidR="00883545" w:rsidRPr="00045615" w:rsidSect="00F57E72">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6D"/>
    <w:rsid w:val="00000677"/>
    <w:rsid w:val="00000CA5"/>
    <w:rsid w:val="0000146B"/>
    <w:rsid w:val="000016FA"/>
    <w:rsid w:val="00001EB3"/>
    <w:rsid w:val="000020CE"/>
    <w:rsid w:val="000025A7"/>
    <w:rsid w:val="000025F9"/>
    <w:rsid w:val="00002878"/>
    <w:rsid w:val="00002A98"/>
    <w:rsid w:val="00002C96"/>
    <w:rsid w:val="00003978"/>
    <w:rsid w:val="00003A83"/>
    <w:rsid w:val="00003CC0"/>
    <w:rsid w:val="00003D1F"/>
    <w:rsid w:val="0000408B"/>
    <w:rsid w:val="0000426D"/>
    <w:rsid w:val="00004278"/>
    <w:rsid w:val="000042AD"/>
    <w:rsid w:val="0000523D"/>
    <w:rsid w:val="00005A7E"/>
    <w:rsid w:val="00010A95"/>
    <w:rsid w:val="0001138A"/>
    <w:rsid w:val="000132A8"/>
    <w:rsid w:val="00013B3E"/>
    <w:rsid w:val="000142A7"/>
    <w:rsid w:val="000145F3"/>
    <w:rsid w:val="0001698C"/>
    <w:rsid w:val="00016B43"/>
    <w:rsid w:val="000200A0"/>
    <w:rsid w:val="000203A0"/>
    <w:rsid w:val="00022752"/>
    <w:rsid w:val="00023AD6"/>
    <w:rsid w:val="0002408E"/>
    <w:rsid w:val="000241A4"/>
    <w:rsid w:val="000246E6"/>
    <w:rsid w:val="00024FF2"/>
    <w:rsid w:val="00025607"/>
    <w:rsid w:val="00025F8F"/>
    <w:rsid w:val="000260AA"/>
    <w:rsid w:val="000269F3"/>
    <w:rsid w:val="00026B91"/>
    <w:rsid w:val="00026FD4"/>
    <w:rsid w:val="00026FE1"/>
    <w:rsid w:val="0002749B"/>
    <w:rsid w:val="000301BA"/>
    <w:rsid w:val="00030880"/>
    <w:rsid w:val="00030960"/>
    <w:rsid w:val="00030C10"/>
    <w:rsid w:val="00030F3F"/>
    <w:rsid w:val="00031498"/>
    <w:rsid w:val="00031534"/>
    <w:rsid w:val="00032E9C"/>
    <w:rsid w:val="0003308B"/>
    <w:rsid w:val="00033452"/>
    <w:rsid w:val="00034C00"/>
    <w:rsid w:val="00034C6F"/>
    <w:rsid w:val="00034F67"/>
    <w:rsid w:val="0003522E"/>
    <w:rsid w:val="00035CD3"/>
    <w:rsid w:val="0003651F"/>
    <w:rsid w:val="000375B8"/>
    <w:rsid w:val="00037B57"/>
    <w:rsid w:val="00037D4E"/>
    <w:rsid w:val="00037FBA"/>
    <w:rsid w:val="00040C2B"/>
    <w:rsid w:val="000428D1"/>
    <w:rsid w:val="00042D2D"/>
    <w:rsid w:val="00042EA9"/>
    <w:rsid w:val="00042F81"/>
    <w:rsid w:val="00044B18"/>
    <w:rsid w:val="00045211"/>
    <w:rsid w:val="00045615"/>
    <w:rsid w:val="00045BDF"/>
    <w:rsid w:val="000464CE"/>
    <w:rsid w:val="000510D8"/>
    <w:rsid w:val="000518F2"/>
    <w:rsid w:val="00052EA4"/>
    <w:rsid w:val="000536F2"/>
    <w:rsid w:val="0005515C"/>
    <w:rsid w:val="00055BAF"/>
    <w:rsid w:val="000561D0"/>
    <w:rsid w:val="000563B4"/>
    <w:rsid w:val="00056FA9"/>
    <w:rsid w:val="00057C8E"/>
    <w:rsid w:val="00057DD6"/>
    <w:rsid w:val="00060672"/>
    <w:rsid w:val="00060CB4"/>
    <w:rsid w:val="00061064"/>
    <w:rsid w:val="000613C4"/>
    <w:rsid w:val="000620CF"/>
    <w:rsid w:val="0006411F"/>
    <w:rsid w:val="000660F3"/>
    <w:rsid w:val="00066276"/>
    <w:rsid w:val="00066CFD"/>
    <w:rsid w:val="000708AC"/>
    <w:rsid w:val="00070D35"/>
    <w:rsid w:val="00071C98"/>
    <w:rsid w:val="0007229A"/>
    <w:rsid w:val="000732EE"/>
    <w:rsid w:val="00074270"/>
    <w:rsid w:val="00074345"/>
    <w:rsid w:val="00074AD0"/>
    <w:rsid w:val="00074F98"/>
    <w:rsid w:val="000759EB"/>
    <w:rsid w:val="00076192"/>
    <w:rsid w:val="00076B48"/>
    <w:rsid w:val="00080C15"/>
    <w:rsid w:val="000813E7"/>
    <w:rsid w:val="00081A37"/>
    <w:rsid w:val="00081BD6"/>
    <w:rsid w:val="00081FA3"/>
    <w:rsid w:val="00082A33"/>
    <w:rsid w:val="000840A2"/>
    <w:rsid w:val="0008567B"/>
    <w:rsid w:val="00085A45"/>
    <w:rsid w:val="0008684C"/>
    <w:rsid w:val="00086F3A"/>
    <w:rsid w:val="00091113"/>
    <w:rsid w:val="0009199D"/>
    <w:rsid w:val="000920E2"/>
    <w:rsid w:val="00092613"/>
    <w:rsid w:val="00092B2F"/>
    <w:rsid w:val="000930BB"/>
    <w:rsid w:val="00093695"/>
    <w:rsid w:val="000943FA"/>
    <w:rsid w:val="000946C4"/>
    <w:rsid w:val="0009520E"/>
    <w:rsid w:val="0009582B"/>
    <w:rsid w:val="00096F2C"/>
    <w:rsid w:val="00097ED9"/>
    <w:rsid w:val="000A17A7"/>
    <w:rsid w:val="000A30E7"/>
    <w:rsid w:val="000A5AC7"/>
    <w:rsid w:val="000A6D39"/>
    <w:rsid w:val="000A748F"/>
    <w:rsid w:val="000B0346"/>
    <w:rsid w:val="000B1056"/>
    <w:rsid w:val="000B119D"/>
    <w:rsid w:val="000B128E"/>
    <w:rsid w:val="000B168C"/>
    <w:rsid w:val="000B37EC"/>
    <w:rsid w:val="000B3C31"/>
    <w:rsid w:val="000B41F3"/>
    <w:rsid w:val="000B4CE2"/>
    <w:rsid w:val="000B5DA4"/>
    <w:rsid w:val="000B6B8F"/>
    <w:rsid w:val="000B75DF"/>
    <w:rsid w:val="000C03CA"/>
    <w:rsid w:val="000C10DD"/>
    <w:rsid w:val="000C161A"/>
    <w:rsid w:val="000C2ABE"/>
    <w:rsid w:val="000C31A5"/>
    <w:rsid w:val="000C3353"/>
    <w:rsid w:val="000C35EB"/>
    <w:rsid w:val="000C381D"/>
    <w:rsid w:val="000C587C"/>
    <w:rsid w:val="000C6E20"/>
    <w:rsid w:val="000C6FD8"/>
    <w:rsid w:val="000D21D3"/>
    <w:rsid w:val="000D23FE"/>
    <w:rsid w:val="000D29DE"/>
    <w:rsid w:val="000D2D4E"/>
    <w:rsid w:val="000D3087"/>
    <w:rsid w:val="000D3326"/>
    <w:rsid w:val="000D367F"/>
    <w:rsid w:val="000D3DB6"/>
    <w:rsid w:val="000D4953"/>
    <w:rsid w:val="000D5AFA"/>
    <w:rsid w:val="000D5C79"/>
    <w:rsid w:val="000D62DA"/>
    <w:rsid w:val="000D65D5"/>
    <w:rsid w:val="000D6757"/>
    <w:rsid w:val="000D7A2A"/>
    <w:rsid w:val="000E1C52"/>
    <w:rsid w:val="000E20E4"/>
    <w:rsid w:val="000E2CDE"/>
    <w:rsid w:val="000E34AF"/>
    <w:rsid w:val="000E4B45"/>
    <w:rsid w:val="000E4C3A"/>
    <w:rsid w:val="000E66EC"/>
    <w:rsid w:val="000E691E"/>
    <w:rsid w:val="000E7144"/>
    <w:rsid w:val="000E7C45"/>
    <w:rsid w:val="000F0157"/>
    <w:rsid w:val="000F0AB4"/>
    <w:rsid w:val="000F1156"/>
    <w:rsid w:val="000F281A"/>
    <w:rsid w:val="000F5BD7"/>
    <w:rsid w:val="000F6758"/>
    <w:rsid w:val="000F6C62"/>
    <w:rsid w:val="000F716A"/>
    <w:rsid w:val="00100BCB"/>
    <w:rsid w:val="00101C49"/>
    <w:rsid w:val="00102399"/>
    <w:rsid w:val="00102D0C"/>
    <w:rsid w:val="00104545"/>
    <w:rsid w:val="00104BAC"/>
    <w:rsid w:val="00104E25"/>
    <w:rsid w:val="001050CC"/>
    <w:rsid w:val="00105103"/>
    <w:rsid w:val="0010558A"/>
    <w:rsid w:val="001056CF"/>
    <w:rsid w:val="00105774"/>
    <w:rsid w:val="00105A67"/>
    <w:rsid w:val="00105C61"/>
    <w:rsid w:val="0010712D"/>
    <w:rsid w:val="00107596"/>
    <w:rsid w:val="00107744"/>
    <w:rsid w:val="00110B06"/>
    <w:rsid w:val="001116A3"/>
    <w:rsid w:val="00111903"/>
    <w:rsid w:val="001119B6"/>
    <w:rsid w:val="00113A7B"/>
    <w:rsid w:val="00113C58"/>
    <w:rsid w:val="00114F69"/>
    <w:rsid w:val="00115141"/>
    <w:rsid w:val="001151BF"/>
    <w:rsid w:val="00115549"/>
    <w:rsid w:val="00115615"/>
    <w:rsid w:val="0011596B"/>
    <w:rsid w:val="00115D9F"/>
    <w:rsid w:val="0011656B"/>
    <w:rsid w:val="001167D7"/>
    <w:rsid w:val="00116929"/>
    <w:rsid w:val="00117C0D"/>
    <w:rsid w:val="001221E6"/>
    <w:rsid w:val="0012225B"/>
    <w:rsid w:val="001227DD"/>
    <w:rsid w:val="00122D4A"/>
    <w:rsid w:val="001235C1"/>
    <w:rsid w:val="00123977"/>
    <w:rsid w:val="001240D9"/>
    <w:rsid w:val="0012488C"/>
    <w:rsid w:val="00125718"/>
    <w:rsid w:val="001257FA"/>
    <w:rsid w:val="00125ACE"/>
    <w:rsid w:val="00126911"/>
    <w:rsid w:val="00127829"/>
    <w:rsid w:val="001304D9"/>
    <w:rsid w:val="00130D5D"/>
    <w:rsid w:val="00131A61"/>
    <w:rsid w:val="0013242C"/>
    <w:rsid w:val="001325F7"/>
    <w:rsid w:val="00132BD0"/>
    <w:rsid w:val="001343DE"/>
    <w:rsid w:val="00134436"/>
    <w:rsid w:val="001345B5"/>
    <w:rsid w:val="00135224"/>
    <w:rsid w:val="00135476"/>
    <w:rsid w:val="00135FBA"/>
    <w:rsid w:val="0013621F"/>
    <w:rsid w:val="0013755A"/>
    <w:rsid w:val="00137E54"/>
    <w:rsid w:val="00140253"/>
    <w:rsid w:val="00140361"/>
    <w:rsid w:val="001411DD"/>
    <w:rsid w:val="001416B8"/>
    <w:rsid w:val="00141B38"/>
    <w:rsid w:val="00143470"/>
    <w:rsid w:val="001434D2"/>
    <w:rsid w:val="00143EA6"/>
    <w:rsid w:val="00144AF8"/>
    <w:rsid w:val="0014551E"/>
    <w:rsid w:val="00145DFD"/>
    <w:rsid w:val="00145F47"/>
    <w:rsid w:val="00146171"/>
    <w:rsid w:val="0014631F"/>
    <w:rsid w:val="0014744E"/>
    <w:rsid w:val="00147960"/>
    <w:rsid w:val="00147ABF"/>
    <w:rsid w:val="00150B8B"/>
    <w:rsid w:val="00150E95"/>
    <w:rsid w:val="00151785"/>
    <w:rsid w:val="001528A1"/>
    <w:rsid w:val="001546F6"/>
    <w:rsid w:val="0015542F"/>
    <w:rsid w:val="00155E20"/>
    <w:rsid w:val="0015641E"/>
    <w:rsid w:val="0015772A"/>
    <w:rsid w:val="00160101"/>
    <w:rsid w:val="00160296"/>
    <w:rsid w:val="001604CB"/>
    <w:rsid w:val="00160B97"/>
    <w:rsid w:val="00160C40"/>
    <w:rsid w:val="0016114E"/>
    <w:rsid w:val="00161CE7"/>
    <w:rsid w:val="001647C8"/>
    <w:rsid w:val="00165D89"/>
    <w:rsid w:val="0016643F"/>
    <w:rsid w:val="0016737C"/>
    <w:rsid w:val="00167380"/>
    <w:rsid w:val="00167417"/>
    <w:rsid w:val="00167791"/>
    <w:rsid w:val="00170EE4"/>
    <w:rsid w:val="00171E0B"/>
    <w:rsid w:val="00172E46"/>
    <w:rsid w:val="0017353B"/>
    <w:rsid w:val="00173933"/>
    <w:rsid w:val="001745E8"/>
    <w:rsid w:val="001750BA"/>
    <w:rsid w:val="0017523F"/>
    <w:rsid w:val="0017528A"/>
    <w:rsid w:val="001755F2"/>
    <w:rsid w:val="0017702B"/>
    <w:rsid w:val="00180224"/>
    <w:rsid w:val="001802E6"/>
    <w:rsid w:val="00180BEA"/>
    <w:rsid w:val="001812F6"/>
    <w:rsid w:val="0018140E"/>
    <w:rsid w:val="0018203D"/>
    <w:rsid w:val="00183E6E"/>
    <w:rsid w:val="00185A37"/>
    <w:rsid w:val="00185ACE"/>
    <w:rsid w:val="00186D51"/>
    <w:rsid w:val="00186DAF"/>
    <w:rsid w:val="00186FDD"/>
    <w:rsid w:val="00187A06"/>
    <w:rsid w:val="00187A41"/>
    <w:rsid w:val="0019000D"/>
    <w:rsid w:val="00192010"/>
    <w:rsid w:val="00192364"/>
    <w:rsid w:val="00192785"/>
    <w:rsid w:val="00192CF7"/>
    <w:rsid w:val="001934F3"/>
    <w:rsid w:val="001946B6"/>
    <w:rsid w:val="001947D0"/>
    <w:rsid w:val="001949E2"/>
    <w:rsid w:val="00195258"/>
    <w:rsid w:val="001952B7"/>
    <w:rsid w:val="00195F88"/>
    <w:rsid w:val="00196450"/>
    <w:rsid w:val="00196EC3"/>
    <w:rsid w:val="00197AAB"/>
    <w:rsid w:val="00197AC1"/>
    <w:rsid w:val="001A0055"/>
    <w:rsid w:val="001A017E"/>
    <w:rsid w:val="001A044F"/>
    <w:rsid w:val="001A067B"/>
    <w:rsid w:val="001A0E86"/>
    <w:rsid w:val="001A12A3"/>
    <w:rsid w:val="001A2229"/>
    <w:rsid w:val="001A36BD"/>
    <w:rsid w:val="001A3978"/>
    <w:rsid w:val="001A40E3"/>
    <w:rsid w:val="001A44C5"/>
    <w:rsid w:val="001A474C"/>
    <w:rsid w:val="001A4A1C"/>
    <w:rsid w:val="001A53E1"/>
    <w:rsid w:val="001A53F8"/>
    <w:rsid w:val="001A59AE"/>
    <w:rsid w:val="001A5A92"/>
    <w:rsid w:val="001A7A83"/>
    <w:rsid w:val="001B034A"/>
    <w:rsid w:val="001B08F9"/>
    <w:rsid w:val="001B0BAF"/>
    <w:rsid w:val="001B1021"/>
    <w:rsid w:val="001B1FCA"/>
    <w:rsid w:val="001B1FF9"/>
    <w:rsid w:val="001B264B"/>
    <w:rsid w:val="001B2A09"/>
    <w:rsid w:val="001B3BDE"/>
    <w:rsid w:val="001B4000"/>
    <w:rsid w:val="001B40F0"/>
    <w:rsid w:val="001B43E5"/>
    <w:rsid w:val="001B5172"/>
    <w:rsid w:val="001B5705"/>
    <w:rsid w:val="001B5766"/>
    <w:rsid w:val="001B63FC"/>
    <w:rsid w:val="001C00B4"/>
    <w:rsid w:val="001C1B81"/>
    <w:rsid w:val="001C1F00"/>
    <w:rsid w:val="001C2EF0"/>
    <w:rsid w:val="001C329C"/>
    <w:rsid w:val="001C3DA3"/>
    <w:rsid w:val="001C4FDF"/>
    <w:rsid w:val="001C5196"/>
    <w:rsid w:val="001C65E2"/>
    <w:rsid w:val="001C6E0C"/>
    <w:rsid w:val="001C7268"/>
    <w:rsid w:val="001C770B"/>
    <w:rsid w:val="001C78C2"/>
    <w:rsid w:val="001D016A"/>
    <w:rsid w:val="001D0478"/>
    <w:rsid w:val="001D0780"/>
    <w:rsid w:val="001D0EA6"/>
    <w:rsid w:val="001D101D"/>
    <w:rsid w:val="001D1908"/>
    <w:rsid w:val="001D1CD6"/>
    <w:rsid w:val="001D21F6"/>
    <w:rsid w:val="001D314D"/>
    <w:rsid w:val="001D3CB4"/>
    <w:rsid w:val="001D489C"/>
    <w:rsid w:val="001D53D0"/>
    <w:rsid w:val="001D55F9"/>
    <w:rsid w:val="001D592C"/>
    <w:rsid w:val="001D6389"/>
    <w:rsid w:val="001D6583"/>
    <w:rsid w:val="001D6772"/>
    <w:rsid w:val="001D6D3A"/>
    <w:rsid w:val="001D6F3C"/>
    <w:rsid w:val="001D7326"/>
    <w:rsid w:val="001E074F"/>
    <w:rsid w:val="001E125D"/>
    <w:rsid w:val="001E1D21"/>
    <w:rsid w:val="001E1E7F"/>
    <w:rsid w:val="001E2374"/>
    <w:rsid w:val="001E2D56"/>
    <w:rsid w:val="001E30A8"/>
    <w:rsid w:val="001E3129"/>
    <w:rsid w:val="001E3665"/>
    <w:rsid w:val="001E4677"/>
    <w:rsid w:val="001E4D68"/>
    <w:rsid w:val="001E7094"/>
    <w:rsid w:val="001E7DC8"/>
    <w:rsid w:val="001F028A"/>
    <w:rsid w:val="001F1604"/>
    <w:rsid w:val="001F2365"/>
    <w:rsid w:val="001F27EE"/>
    <w:rsid w:val="001F2933"/>
    <w:rsid w:val="001F2A53"/>
    <w:rsid w:val="001F3843"/>
    <w:rsid w:val="001F4036"/>
    <w:rsid w:val="001F4DAD"/>
    <w:rsid w:val="001F5984"/>
    <w:rsid w:val="001F5E1C"/>
    <w:rsid w:val="001F67A8"/>
    <w:rsid w:val="001F7486"/>
    <w:rsid w:val="001F79EC"/>
    <w:rsid w:val="00200BD6"/>
    <w:rsid w:val="00202052"/>
    <w:rsid w:val="002023A3"/>
    <w:rsid w:val="00203153"/>
    <w:rsid w:val="0020356F"/>
    <w:rsid w:val="00203930"/>
    <w:rsid w:val="00204090"/>
    <w:rsid w:val="002060A3"/>
    <w:rsid w:val="00206379"/>
    <w:rsid w:val="00206C46"/>
    <w:rsid w:val="00206FBB"/>
    <w:rsid w:val="0020783C"/>
    <w:rsid w:val="00207D23"/>
    <w:rsid w:val="002108B1"/>
    <w:rsid w:val="00212690"/>
    <w:rsid w:val="00212BE1"/>
    <w:rsid w:val="00212D33"/>
    <w:rsid w:val="00212EA9"/>
    <w:rsid w:val="0021333D"/>
    <w:rsid w:val="002137C4"/>
    <w:rsid w:val="00213CC2"/>
    <w:rsid w:val="00214E6E"/>
    <w:rsid w:val="00214FAC"/>
    <w:rsid w:val="00215427"/>
    <w:rsid w:val="002168C0"/>
    <w:rsid w:val="00216DF0"/>
    <w:rsid w:val="0022032E"/>
    <w:rsid w:val="00220D86"/>
    <w:rsid w:val="00220DCB"/>
    <w:rsid w:val="002213A8"/>
    <w:rsid w:val="00221534"/>
    <w:rsid w:val="00221FF9"/>
    <w:rsid w:val="00222194"/>
    <w:rsid w:val="002228D0"/>
    <w:rsid w:val="002231EB"/>
    <w:rsid w:val="00223727"/>
    <w:rsid w:val="00223B14"/>
    <w:rsid w:val="00223E9A"/>
    <w:rsid w:val="002242BB"/>
    <w:rsid w:val="002249E9"/>
    <w:rsid w:val="00224DD5"/>
    <w:rsid w:val="002269A3"/>
    <w:rsid w:val="00227C26"/>
    <w:rsid w:val="00230D04"/>
    <w:rsid w:val="00230EF6"/>
    <w:rsid w:val="00231795"/>
    <w:rsid w:val="00232621"/>
    <w:rsid w:val="002329BC"/>
    <w:rsid w:val="0023343D"/>
    <w:rsid w:val="0023481E"/>
    <w:rsid w:val="00234C77"/>
    <w:rsid w:val="002351E2"/>
    <w:rsid w:val="0023673C"/>
    <w:rsid w:val="00236813"/>
    <w:rsid w:val="00236FFE"/>
    <w:rsid w:val="00237669"/>
    <w:rsid w:val="00237734"/>
    <w:rsid w:val="00237E00"/>
    <w:rsid w:val="00240893"/>
    <w:rsid w:val="00240DFC"/>
    <w:rsid w:val="00241101"/>
    <w:rsid w:val="0024112D"/>
    <w:rsid w:val="0024187B"/>
    <w:rsid w:val="00242151"/>
    <w:rsid w:val="00242808"/>
    <w:rsid w:val="0024323D"/>
    <w:rsid w:val="00243B94"/>
    <w:rsid w:val="00244411"/>
    <w:rsid w:val="00244C4A"/>
    <w:rsid w:val="00244F26"/>
    <w:rsid w:val="002450B0"/>
    <w:rsid w:val="0024523A"/>
    <w:rsid w:val="00245BA7"/>
    <w:rsid w:val="002471BB"/>
    <w:rsid w:val="00247583"/>
    <w:rsid w:val="0025002E"/>
    <w:rsid w:val="002500E4"/>
    <w:rsid w:val="00251A87"/>
    <w:rsid w:val="00251D39"/>
    <w:rsid w:val="002529DF"/>
    <w:rsid w:val="00253191"/>
    <w:rsid w:val="00254F82"/>
    <w:rsid w:val="00255769"/>
    <w:rsid w:val="002568D8"/>
    <w:rsid w:val="00257305"/>
    <w:rsid w:val="002575E1"/>
    <w:rsid w:val="0026170C"/>
    <w:rsid w:val="00262499"/>
    <w:rsid w:val="0026562A"/>
    <w:rsid w:val="00265F7A"/>
    <w:rsid w:val="002679F3"/>
    <w:rsid w:val="002705EF"/>
    <w:rsid w:val="002716CB"/>
    <w:rsid w:val="00272A48"/>
    <w:rsid w:val="00272E67"/>
    <w:rsid w:val="00273665"/>
    <w:rsid w:val="00273AC5"/>
    <w:rsid w:val="002745E5"/>
    <w:rsid w:val="00274886"/>
    <w:rsid w:val="00275ED5"/>
    <w:rsid w:val="00276190"/>
    <w:rsid w:val="0027635B"/>
    <w:rsid w:val="0027668A"/>
    <w:rsid w:val="00276B9C"/>
    <w:rsid w:val="0027709A"/>
    <w:rsid w:val="00277A3E"/>
    <w:rsid w:val="00280A94"/>
    <w:rsid w:val="002814EF"/>
    <w:rsid w:val="002819EE"/>
    <w:rsid w:val="00281A1F"/>
    <w:rsid w:val="00282E53"/>
    <w:rsid w:val="002835C5"/>
    <w:rsid w:val="002846DD"/>
    <w:rsid w:val="00285E62"/>
    <w:rsid w:val="0028640C"/>
    <w:rsid w:val="00287746"/>
    <w:rsid w:val="00287A7F"/>
    <w:rsid w:val="002910DA"/>
    <w:rsid w:val="00291595"/>
    <w:rsid w:val="00293413"/>
    <w:rsid w:val="00293632"/>
    <w:rsid w:val="0029463D"/>
    <w:rsid w:val="0029472A"/>
    <w:rsid w:val="00294871"/>
    <w:rsid w:val="00295BE9"/>
    <w:rsid w:val="002960A2"/>
    <w:rsid w:val="002963EE"/>
    <w:rsid w:val="00296458"/>
    <w:rsid w:val="00297654"/>
    <w:rsid w:val="00297BC0"/>
    <w:rsid w:val="002A2047"/>
    <w:rsid w:val="002A275E"/>
    <w:rsid w:val="002A3434"/>
    <w:rsid w:val="002A3AF9"/>
    <w:rsid w:val="002A45A2"/>
    <w:rsid w:val="002A5450"/>
    <w:rsid w:val="002A5956"/>
    <w:rsid w:val="002A596C"/>
    <w:rsid w:val="002A6FEB"/>
    <w:rsid w:val="002A790C"/>
    <w:rsid w:val="002B0039"/>
    <w:rsid w:val="002B0128"/>
    <w:rsid w:val="002B02C2"/>
    <w:rsid w:val="002B0A30"/>
    <w:rsid w:val="002B104F"/>
    <w:rsid w:val="002B234F"/>
    <w:rsid w:val="002B318A"/>
    <w:rsid w:val="002B3A96"/>
    <w:rsid w:val="002B3E81"/>
    <w:rsid w:val="002B4246"/>
    <w:rsid w:val="002B44D4"/>
    <w:rsid w:val="002B4555"/>
    <w:rsid w:val="002B457F"/>
    <w:rsid w:val="002B4FA4"/>
    <w:rsid w:val="002B50C6"/>
    <w:rsid w:val="002B5C24"/>
    <w:rsid w:val="002B5FFF"/>
    <w:rsid w:val="002B6453"/>
    <w:rsid w:val="002B6496"/>
    <w:rsid w:val="002B6625"/>
    <w:rsid w:val="002B6B28"/>
    <w:rsid w:val="002B6C86"/>
    <w:rsid w:val="002B71AE"/>
    <w:rsid w:val="002B73DE"/>
    <w:rsid w:val="002B7669"/>
    <w:rsid w:val="002C041D"/>
    <w:rsid w:val="002C0E2B"/>
    <w:rsid w:val="002C1201"/>
    <w:rsid w:val="002C19A3"/>
    <w:rsid w:val="002C2170"/>
    <w:rsid w:val="002C4F25"/>
    <w:rsid w:val="002C58C0"/>
    <w:rsid w:val="002C622A"/>
    <w:rsid w:val="002C796C"/>
    <w:rsid w:val="002C7AA4"/>
    <w:rsid w:val="002D0C72"/>
    <w:rsid w:val="002D0C7D"/>
    <w:rsid w:val="002D2375"/>
    <w:rsid w:val="002D28AE"/>
    <w:rsid w:val="002D2D8B"/>
    <w:rsid w:val="002D3843"/>
    <w:rsid w:val="002D3874"/>
    <w:rsid w:val="002D3915"/>
    <w:rsid w:val="002D4B0C"/>
    <w:rsid w:val="002D4BD3"/>
    <w:rsid w:val="002D5052"/>
    <w:rsid w:val="002D641A"/>
    <w:rsid w:val="002D7659"/>
    <w:rsid w:val="002E0617"/>
    <w:rsid w:val="002E0DE5"/>
    <w:rsid w:val="002E17B2"/>
    <w:rsid w:val="002E1846"/>
    <w:rsid w:val="002E1A1D"/>
    <w:rsid w:val="002E1AC7"/>
    <w:rsid w:val="002E2431"/>
    <w:rsid w:val="002E32CA"/>
    <w:rsid w:val="002E4166"/>
    <w:rsid w:val="002E5B84"/>
    <w:rsid w:val="002E5FDE"/>
    <w:rsid w:val="002E6B53"/>
    <w:rsid w:val="002E762A"/>
    <w:rsid w:val="002F06B8"/>
    <w:rsid w:val="002F080C"/>
    <w:rsid w:val="002F12A6"/>
    <w:rsid w:val="002F1530"/>
    <w:rsid w:val="002F15EC"/>
    <w:rsid w:val="002F162C"/>
    <w:rsid w:val="002F1962"/>
    <w:rsid w:val="002F2C0E"/>
    <w:rsid w:val="002F3445"/>
    <w:rsid w:val="002F3A37"/>
    <w:rsid w:val="002F54E9"/>
    <w:rsid w:val="002F5875"/>
    <w:rsid w:val="002F63F6"/>
    <w:rsid w:val="002F757C"/>
    <w:rsid w:val="003007EA"/>
    <w:rsid w:val="003011DB"/>
    <w:rsid w:val="0030282A"/>
    <w:rsid w:val="00302DA4"/>
    <w:rsid w:val="00303058"/>
    <w:rsid w:val="003030D6"/>
    <w:rsid w:val="0030340C"/>
    <w:rsid w:val="00303A3B"/>
    <w:rsid w:val="00303C2C"/>
    <w:rsid w:val="00304222"/>
    <w:rsid w:val="003043B7"/>
    <w:rsid w:val="0030441A"/>
    <w:rsid w:val="00304854"/>
    <w:rsid w:val="003055E8"/>
    <w:rsid w:val="0030592E"/>
    <w:rsid w:val="00305FAC"/>
    <w:rsid w:val="00306BB2"/>
    <w:rsid w:val="00306BCB"/>
    <w:rsid w:val="003100F3"/>
    <w:rsid w:val="00310CA1"/>
    <w:rsid w:val="003110AD"/>
    <w:rsid w:val="00311368"/>
    <w:rsid w:val="00311E39"/>
    <w:rsid w:val="0031310F"/>
    <w:rsid w:val="00313616"/>
    <w:rsid w:val="003137A9"/>
    <w:rsid w:val="00313E82"/>
    <w:rsid w:val="00314D05"/>
    <w:rsid w:val="00315910"/>
    <w:rsid w:val="00316577"/>
    <w:rsid w:val="003166C4"/>
    <w:rsid w:val="00316916"/>
    <w:rsid w:val="003172B4"/>
    <w:rsid w:val="003176B8"/>
    <w:rsid w:val="0031786E"/>
    <w:rsid w:val="003178AD"/>
    <w:rsid w:val="003179B5"/>
    <w:rsid w:val="003201E1"/>
    <w:rsid w:val="003205CE"/>
    <w:rsid w:val="003207A7"/>
    <w:rsid w:val="003215C4"/>
    <w:rsid w:val="00322594"/>
    <w:rsid w:val="00323632"/>
    <w:rsid w:val="00323EDF"/>
    <w:rsid w:val="0032408E"/>
    <w:rsid w:val="0032530E"/>
    <w:rsid w:val="00325676"/>
    <w:rsid w:val="00325A71"/>
    <w:rsid w:val="00325CB6"/>
    <w:rsid w:val="00325F21"/>
    <w:rsid w:val="003261C1"/>
    <w:rsid w:val="00326489"/>
    <w:rsid w:val="0032683A"/>
    <w:rsid w:val="00326C74"/>
    <w:rsid w:val="00326DBC"/>
    <w:rsid w:val="00327417"/>
    <w:rsid w:val="00327780"/>
    <w:rsid w:val="00330077"/>
    <w:rsid w:val="00330132"/>
    <w:rsid w:val="00330D60"/>
    <w:rsid w:val="00331563"/>
    <w:rsid w:val="003329ED"/>
    <w:rsid w:val="003336B4"/>
    <w:rsid w:val="0033372E"/>
    <w:rsid w:val="00333DD0"/>
    <w:rsid w:val="003340C4"/>
    <w:rsid w:val="003346EA"/>
    <w:rsid w:val="00334929"/>
    <w:rsid w:val="003354B7"/>
    <w:rsid w:val="00335C0D"/>
    <w:rsid w:val="00336943"/>
    <w:rsid w:val="00336EA4"/>
    <w:rsid w:val="003373E8"/>
    <w:rsid w:val="0033745A"/>
    <w:rsid w:val="003378AC"/>
    <w:rsid w:val="00337974"/>
    <w:rsid w:val="00337C02"/>
    <w:rsid w:val="0034052A"/>
    <w:rsid w:val="00340B3A"/>
    <w:rsid w:val="00340BCF"/>
    <w:rsid w:val="00341B13"/>
    <w:rsid w:val="003428E6"/>
    <w:rsid w:val="00343852"/>
    <w:rsid w:val="00343A15"/>
    <w:rsid w:val="00344F55"/>
    <w:rsid w:val="00345370"/>
    <w:rsid w:val="00345438"/>
    <w:rsid w:val="00345A52"/>
    <w:rsid w:val="00346D79"/>
    <w:rsid w:val="00347E2F"/>
    <w:rsid w:val="00350AF1"/>
    <w:rsid w:val="00350E59"/>
    <w:rsid w:val="00351393"/>
    <w:rsid w:val="00351403"/>
    <w:rsid w:val="00352886"/>
    <w:rsid w:val="00352D63"/>
    <w:rsid w:val="0035396B"/>
    <w:rsid w:val="00353CF1"/>
    <w:rsid w:val="00353EB3"/>
    <w:rsid w:val="00353F87"/>
    <w:rsid w:val="00355134"/>
    <w:rsid w:val="00355144"/>
    <w:rsid w:val="003555A8"/>
    <w:rsid w:val="003564DC"/>
    <w:rsid w:val="00356601"/>
    <w:rsid w:val="003566F2"/>
    <w:rsid w:val="00356705"/>
    <w:rsid w:val="00357988"/>
    <w:rsid w:val="00357D1A"/>
    <w:rsid w:val="0036073F"/>
    <w:rsid w:val="003609EB"/>
    <w:rsid w:val="00361802"/>
    <w:rsid w:val="00362383"/>
    <w:rsid w:val="003629F1"/>
    <w:rsid w:val="00363279"/>
    <w:rsid w:val="00363368"/>
    <w:rsid w:val="0036359C"/>
    <w:rsid w:val="003639F1"/>
    <w:rsid w:val="0036445F"/>
    <w:rsid w:val="003644A7"/>
    <w:rsid w:val="00364AF4"/>
    <w:rsid w:val="00364F2E"/>
    <w:rsid w:val="00365423"/>
    <w:rsid w:val="003657B1"/>
    <w:rsid w:val="003657D7"/>
    <w:rsid w:val="00365A8D"/>
    <w:rsid w:val="00365C25"/>
    <w:rsid w:val="00366FD8"/>
    <w:rsid w:val="003678B7"/>
    <w:rsid w:val="0036794E"/>
    <w:rsid w:val="003700DB"/>
    <w:rsid w:val="0037137A"/>
    <w:rsid w:val="00371CBD"/>
    <w:rsid w:val="0037274B"/>
    <w:rsid w:val="00373691"/>
    <w:rsid w:val="0037388A"/>
    <w:rsid w:val="00373CEF"/>
    <w:rsid w:val="00374F20"/>
    <w:rsid w:val="003758C1"/>
    <w:rsid w:val="003759F7"/>
    <w:rsid w:val="00375C7E"/>
    <w:rsid w:val="003763C0"/>
    <w:rsid w:val="00376DD9"/>
    <w:rsid w:val="003772F2"/>
    <w:rsid w:val="003774FF"/>
    <w:rsid w:val="00380D9F"/>
    <w:rsid w:val="00381F03"/>
    <w:rsid w:val="003830BE"/>
    <w:rsid w:val="0038317F"/>
    <w:rsid w:val="00383D07"/>
    <w:rsid w:val="003840B2"/>
    <w:rsid w:val="0038453F"/>
    <w:rsid w:val="0038644F"/>
    <w:rsid w:val="0038680D"/>
    <w:rsid w:val="00386EDA"/>
    <w:rsid w:val="00390CF5"/>
    <w:rsid w:val="003913D3"/>
    <w:rsid w:val="00392082"/>
    <w:rsid w:val="00392252"/>
    <w:rsid w:val="003922F5"/>
    <w:rsid w:val="00392A7F"/>
    <w:rsid w:val="00393804"/>
    <w:rsid w:val="003941ED"/>
    <w:rsid w:val="003946C7"/>
    <w:rsid w:val="0039470C"/>
    <w:rsid w:val="00394CA1"/>
    <w:rsid w:val="003958BD"/>
    <w:rsid w:val="003958E9"/>
    <w:rsid w:val="0039595A"/>
    <w:rsid w:val="00395BB5"/>
    <w:rsid w:val="00396772"/>
    <w:rsid w:val="003974C4"/>
    <w:rsid w:val="00397D16"/>
    <w:rsid w:val="003A0249"/>
    <w:rsid w:val="003A0C62"/>
    <w:rsid w:val="003A139C"/>
    <w:rsid w:val="003A1A01"/>
    <w:rsid w:val="003A217F"/>
    <w:rsid w:val="003A30A8"/>
    <w:rsid w:val="003A3821"/>
    <w:rsid w:val="003A3C4E"/>
    <w:rsid w:val="003A4196"/>
    <w:rsid w:val="003A48C9"/>
    <w:rsid w:val="003A4AF8"/>
    <w:rsid w:val="003A50D9"/>
    <w:rsid w:val="003A5222"/>
    <w:rsid w:val="003A55EA"/>
    <w:rsid w:val="003A6577"/>
    <w:rsid w:val="003A7A00"/>
    <w:rsid w:val="003A7F45"/>
    <w:rsid w:val="003A7FB1"/>
    <w:rsid w:val="003B086D"/>
    <w:rsid w:val="003B1D04"/>
    <w:rsid w:val="003B1F56"/>
    <w:rsid w:val="003B24B3"/>
    <w:rsid w:val="003B3C64"/>
    <w:rsid w:val="003B4054"/>
    <w:rsid w:val="003B419E"/>
    <w:rsid w:val="003B485E"/>
    <w:rsid w:val="003B49BD"/>
    <w:rsid w:val="003B5FAE"/>
    <w:rsid w:val="003B6C3D"/>
    <w:rsid w:val="003B7A74"/>
    <w:rsid w:val="003C01AC"/>
    <w:rsid w:val="003C0D28"/>
    <w:rsid w:val="003C15FD"/>
    <w:rsid w:val="003C19ED"/>
    <w:rsid w:val="003C1E95"/>
    <w:rsid w:val="003C3039"/>
    <w:rsid w:val="003C35E3"/>
    <w:rsid w:val="003C3832"/>
    <w:rsid w:val="003C3C4C"/>
    <w:rsid w:val="003C3CE1"/>
    <w:rsid w:val="003C407B"/>
    <w:rsid w:val="003C41D3"/>
    <w:rsid w:val="003C47FA"/>
    <w:rsid w:val="003C4CA4"/>
    <w:rsid w:val="003C57A1"/>
    <w:rsid w:val="003C69BB"/>
    <w:rsid w:val="003C6E3A"/>
    <w:rsid w:val="003C6E7C"/>
    <w:rsid w:val="003C77CB"/>
    <w:rsid w:val="003C79A3"/>
    <w:rsid w:val="003C7B9D"/>
    <w:rsid w:val="003D178D"/>
    <w:rsid w:val="003D23C2"/>
    <w:rsid w:val="003D291F"/>
    <w:rsid w:val="003D39F2"/>
    <w:rsid w:val="003D3BB4"/>
    <w:rsid w:val="003D3C5A"/>
    <w:rsid w:val="003D4D5F"/>
    <w:rsid w:val="003D4EC3"/>
    <w:rsid w:val="003D540C"/>
    <w:rsid w:val="003D6FCC"/>
    <w:rsid w:val="003D745D"/>
    <w:rsid w:val="003D75EE"/>
    <w:rsid w:val="003D7976"/>
    <w:rsid w:val="003E182F"/>
    <w:rsid w:val="003E1FE8"/>
    <w:rsid w:val="003E2F55"/>
    <w:rsid w:val="003E3282"/>
    <w:rsid w:val="003E3736"/>
    <w:rsid w:val="003E46D0"/>
    <w:rsid w:val="003E5339"/>
    <w:rsid w:val="003E570A"/>
    <w:rsid w:val="003E6093"/>
    <w:rsid w:val="003E635E"/>
    <w:rsid w:val="003E63FA"/>
    <w:rsid w:val="003E6789"/>
    <w:rsid w:val="003E67E7"/>
    <w:rsid w:val="003E6AA7"/>
    <w:rsid w:val="003E6D82"/>
    <w:rsid w:val="003E71AA"/>
    <w:rsid w:val="003E71F0"/>
    <w:rsid w:val="003E789B"/>
    <w:rsid w:val="003E7B03"/>
    <w:rsid w:val="003F07B7"/>
    <w:rsid w:val="003F149C"/>
    <w:rsid w:val="003F2355"/>
    <w:rsid w:val="003F31ED"/>
    <w:rsid w:val="003F3848"/>
    <w:rsid w:val="003F395D"/>
    <w:rsid w:val="003F3A07"/>
    <w:rsid w:val="003F3D2D"/>
    <w:rsid w:val="003F3EA2"/>
    <w:rsid w:val="003F4D3A"/>
    <w:rsid w:val="003F52DF"/>
    <w:rsid w:val="003F54ED"/>
    <w:rsid w:val="003F6271"/>
    <w:rsid w:val="003F631C"/>
    <w:rsid w:val="003F710B"/>
    <w:rsid w:val="003F7D46"/>
    <w:rsid w:val="00400FC7"/>
    <w:rsid w:val="004023B5"/>
    <w:rsid w:val="00402574"/>
    <w:rsid w:val="004054CC"/>
    <w:rsid w:val="00405696"/>
    <w:rsid w:val="004057C9"/>
    <w:rsid w:val="00405960"/>
    <w:rsid w:val="00405EC1"/>
    <w:rsid w:val="004061CF"/>
    <w:rsid w:val="004068E7"/>
    <w:rsid w:val="00406EC8"/>
    <w:rsid w:val="0040710D"/>
    <w:rsid w:val="00407E0B"/>
    <w:rsid w:val="00410742"/>
    <w:rsid w:val="00411A41"/>
    <w:rsid w:val="00411F22"/>
    <w:rsid w:val="00412DB4"/>
    <w:rsid w:val="00412E9E"/>
    <w:rsid w:val="00415CEC"/>
    <w:rsid w:val="00416692"/>
    <w:rsid w:val="00416999"/>
    <w:rsid w:val="0041773C"/>
    <w:rsid w:val="004214E2"/>
    <w:rsid w:val="00422026"/>
    <w:rsid w:val="004234D6"/>
    <w:rsid w:val="00424631"/>
    <w:rsid w:val="0042502D"/>
    <w:rsid w:val="0042534F"/>
    <w:rsid w:val="0042574D"/>
    <w:rsid w:val="00425854"/>
    <w:rsid w:val="00425D0C"/>
    <w:rsid w:val="00426183"/>
    <w:rsid w:val="00426BDB"/>
    <w:rsid w:val="00430742"/>
    <w:rsid w:val="00430B71"/>
    <w:rsid w:val="00430E96"/>
    <w:rsid w:val="00433247"/>
    <w:rsid w:val="004335B3"/>
    <w:rsid w:val="00433803"/>
    <w:rsid w:val="00435044"/>
    <w:rsid w:val="004359BF"/>
    <w:rsid w:val="00435C69"/>
    <w:rsid w:val="0043614B"/>
    <w:rsid w:val="004377A3"/>
    <w:rsid w:val="00437A7F"/>
    <w:rsid w:val="00437F38"/>
    <w:rsid w:val="0044089A"/>
    <w:rsid w:val="00440C5E"/>
    <w:rsid w:val="0044106A"/>
    <w:rsid w:val="00441C90"/>
    <w:rsid w:val="00442815"/>
    <w:rsid w:val="00443EAB"/>
    <w:rsid w:val="00444706"/>
    <w:rsid w:val="00444F08"/>
    <w:rsid w:val="0044550F"/>
    <w:rsid w:val="00445A33"/>
    <w:rsid w:val="00445A52"/>
    <w:rsid w:val="00446269"/>
    <w:rsid w:val="0044663F"/>
    <w:rsid w:val="004478C8"/>
    <w:rsid w:val="00447A19"/>
    <w:rsid w:val="00450102"/>
    <w:rsid w:val="00450231"/>
    <w:rsid w:val="0045052C"/>
    <w:rsid w:val="00452070"/>
    <w:rsid w:val="004532F2"/>
    <w:rsid w:val="00453334"/>
    <w:rsid w:val="004533A4"/>
    <w:rsid w:val="00453523"/>
    <w:rsid w:val="00453AE6"/>
    <w:rsid w:val="00453C95"/>
    <w:rsid w:val="0045443A"/>
    <w:rsid w:val="004551A3"/>
    <w:rsid w:val="004556B5"/>
    <w:rsid w:val="00456B5F"/>
    <w:rsid w:val="004579E9"/>
    <w:rsid w:val="0046053C"/>
    <w:rsid w:val="0046073A"/>
    <w:rsid w:val="00461712"/>
    <w:rsid w:val="00461936"/>
    <w:rsid w:val="00461D54"/>
    <w:rsid w:val="0046248D"/>
    <w:rsid w:val="00462846"/>
    <w:rsid w:val="00463EE7"/>
    <w:rsid w:val="004641AA"/>
    <w:rsid w:val="00464617"/>
    <w:rsid w:val="00465F3F"/>
    <w:rsid w:val="00467156"/>
    <w:rsid w:val="0046799E"/>
    <w:rsid w:val="00470950"/>
    <w:rsid w:val="00470DC2"/>
    <w:rsid w:val="00471BC8"/>
    <w:rsid w:val="004726E2"/>
    <w:rsid w:val="00473697"/>
    <w:rsid w:val="00474120"/>
    <w:rsid w:val="00474D1C"/>
    <w:rsid w:val="00474FF3"/>
    <w:rsid w:val="00475AC9"/>
    <w:rsid w:val="00476500"/>
    <w:rsid w:val="00476685"/>
    <w:rsid w:val="0048038E"/>
    <w:rsid w:val="00480DFB"/>
    <w:rsid w:val="0048180E"/>
    <w:rsid w:val="00481CA9"/>
    <w:rsid w:val="004849F1"/>
    <w:rsid w:val="00485D38"/>
    <w:rsid w:val="00486219"/>
    <w:rsid w:val="0048631A"/>
    <w:rsid w:val="004863E1"/>
    <w:rsid w:val="004866B7"/>
    <w:rsid w:val="00490A76"/>
    <w:rsid w:val="00491A4A"/>
    <w:rsid w:val="00492446"/>
    <w:rsid w:val="004924C6"/>
    <w:rsid w:val="00492DB3"/>
    <w:rsid w:val="004933E6"/>
    <w:rsid w:val="00493F34"/>
    <w:rsid w:val="00494068"/>
    <w:rsid w:val="00494874"/>
    <w:rsid w:val="00494992"/>
    <w:rsid w:val="00494AD9"/>
    <w:rsid w:val="00494F26"/>
    <w:rsid w:val="004960AB"/>
    <w:rsid w:val="00496F44"/>
    <w:rsid w:val="004A0831"/>
    <w:rsid w:val="004A2AE4"/>
    <w:rsid w:val="004A2F6B"/>
    <w:rsid w:val="004A31A1"/>
    <w:rsid w:val="004A353C"/>
    <w:rsid w:val="004A4323"/>
    <w:rsid w:val="004A462C"/>
    <w:rsid w:val="004A4E24"/>
    <w:rsid w:val="004A4E48"/>
    <w:rsid w:val="004A50E5"/>
    <w:rsid w:val="004A599B"/>
    <w:rsid w:val="004A5DB1"/>
    <w:rsid w:val="004B0D87"/>
    <w:rsid w:val="004B1690"/>
    <w:rsid w:val="004B254A"/>
    <w:rsid w:val="004B2EAE"/>
    <w:rsid w:val="004B2F4B"/>
    <w:rsid w:val="004B3842"/>
    <w:rsid w:val="004B42E6"/>
    <w:rsid w:val="004B46DB"/>
    <w:rsid w:val="004B47EB"/>
    <w:rsid w:val="004B588A"/>
    <w:rsid w:val="004B62E1"/>
    <w:rsid w:val="004B6A7E"/>
    <w:rsid w:val="004B75B8"/>
    <w:rsid w:val="004C3F02"/>
    <w:rsid w:val="004C464C"/>
    <w:rsid w:val="004C48CE"/>
    <w:rsid w:val="004C4EDE"/>
    <w:rsid w:val="004C4F8B"/>
    <w:rsid w:val="004C5C80"/>
    <w:rsid w:val="004C69C8"/>
    <w:rsid w:val="004C6AA9"/>
    <w:rsid w:val="004C70D4"/>
    <w:rsid w:val="004C7C2B"/>
    <w:rsid w:val="004D02B5"/>
    <w:rsid w:val="004D041D"/>
    <w:rsid w:val="004D0458"/>
    <w:rsid w:val="004D0A64"/>
    <w:rsid w:val="004D0B20"/>
    <w:rsid w:val="004D0D69"/>
    <w:rsid w:val="004D1C61"/>
    <w:rsid w:val="004D1CE0"/>
    <w:rsid w:val="004D1D96"/>
    <w:rsid w:val="004D248A"/>
    <w:rsid w:val="004D28B2"/>
    <w:rsid w:val="004D317E"/>
    <w:rsid w:val="004D45ED"/>
    <w:rsid w:val="004D496B"/>
    <w:rsid w:val="004D5184"/>
    <w:rsid w:val="004D5E6A"/>
    <w:rsid w:val="004D6340"/>
    <w:rsid w:val="004D6349"/>
    <w:rsid w:val="004D6361"/>
    <w:rsid w:val="004D6E69"/>
    <w:rsid w:val="004D6F59"/>
    <w:rsid w:val="004D7B41"/>
    <w:rsid w:val="004D7C01"/>
    <w:rsid w:val="004E047B"/>
    <w:rsid w:val="004E0503"/>
    <w:rsid w:val="004E10A6"/>
    <w:rsid w:val="004E12A6"/>
    <w:rsid w:val="004E178B"/>
    <w:rsid w:val="004E2110"/>
    <w:rsid w:val="004E2C72"/>
    <w:rsid w:val="004E3011"/>
    <w:rsid w:val="004E30C9"/>
    <w:rsid w:val="004E3D47"/>
    <w:rsid w:val="004E3DC4"/>
    <w:rsid w:val="004E3E14"/>
    <w:rsid w:val="004E48C0"/>
    <w:rsid w:val="004E5249"/>
    <w:rsid w:val="004E5993"/>
    <w:rsid w:val="004E5F51"/>
    <w:rsid w:val="004E6610"/>
    <w:rsid w:val="004E6BD1"/>
    <w:rsid w:val="004E73B5"/>
    <w:rsid w:val="004E7A4C"/>
    <w:rsid w:val="004F0357"/>
    <w:rsid w:val="004F05A5"/>
    <w:rsid w:val="004F0CA4"/>
    <w:rsid w:val="004F16A3"/>
    <w:rsid w:val="004F180E"/>
    <w:rsid w:val="004F2202"/>
    <w:rsid w:val="004F2C64"/>
    <w:rsid w:val="004F32C5"/>
    <w:rsid w:val="004F32E1"/>
    <w:rsid w:val="004F4582"/>
    <w:rsid w:val="004F5F48"/>
    <w:rsid w:val="004F7A30"/>
    <w:rsid w:val="005000D4"/>
    <w:rsid w:val="005017E0"/>
    <w:rsid w:val="00503916"/>
    <w:rsid w:val="005044F1"/>
    <w:rsid w:val="00504EE1"/>
    <w:rsid w:val="00510428"/>
    <w:rsid w:val="005104AC"/>
    <w:rsid w:val="00510B04"/>
    <w:rsid w:val="00510B6D"/>
    <w:rsid w:val="00510E65"/>
    <w:rsid w:val="00511621"/>
    <w:rsid w:val="00511B45"/>
    <w:rsid w:val="00511BF5"/>
    <w:rsid w:val="00511C7C"/>
    <w:rsid w:val="00511FE5"/>
    <w:rsid w:val="00513BA8"/>
    <w:rsid w:val="0051459E"/>
    <w:rsid w:val="005147E5"/>
    <w:rsid w:val="005158A4"/>
    <w:rsid w:val="005163FA"/>
    <w:rsid w:val="00517972"/>
    <w:rsid w:val="0052080C"/>
    <w:rsid w:val="00521082"/>
    <w:rsid w:val="00521CC5"/>
    <w:rsid w:val="00521D7E"/>
    <w:rsid w:val="00522ADA"/>
    <w:rsid w:val="00522CC2"/>
    <w:rsid w:val="00523488"/>
    <w:rsid w:val="00524117"/>
    <w:rsid w:val="005251DC"/>
    <w:rsid w:val="0052526C"/>
    <w:rsid w:val="005258AA"/>
    <w:rsid w:val="00525E24"/>
    <w:rsid w:val="00527918"/>
    <w:rsid w:val="005309AF"/>
    <w:rsid w:val="00530ECE"/>
    <w:rsid w:val="00532293"/>
    <w:rsid w:val="00532592"/>
    <w:rsid w:val="00533E96"/>
    <w:rsid w:val="005341B1"/>
    <w:rsid w:val="00534340"/>
    <w:rsid w:val="0053469C"/>
    <w:rsid w:val="00534ADE"/>
    <w:rsid w:val="00534B9E"/>
    <w:rsid w:val="00534CBF"/>
    <w:rsid w:val="00534D48"/>
    <w:rsid w:val="00534FFD"/>
    <w:rsid w:val="0053582E"/>
    <w:rsid w:val="0053667B"/>
    <w:rsid w:val="005369BD"/>
    <w:rsid w:val="005370A6"/>
    <w:rsid w:val="005372F6"/>
    <w:rsid w:val="00537B28"/>
    <w:rsid w:val="00537FB0"/>
    <w:rsid w:val="0054077E"/>
    <w:rsid w:val="00541008"/>
    <w:rsid w:val="005417EB"/>
    <w:rsid w:val="00542122"/>
    <w:rsid w:val="00542C3A"/>
    <w:rsid w:val="00542C40"/>
    <w:rsid w:val="00544477"/>
    <w:rsid w:val="00545673"/>
    <w:rsid w:val="00545986"/>
    <w:rsid w:val="00545CE9"/>
    <w:rsid w:val="005463E2"/>
    <w:rsid w:val="005466C3"/>
    <w:rsid w:val="00546B6E"/>
    <w:rsid w:val="00546CA5"/>
    <w:rsid w:val="005475EF"/>
    <w:rsid w:val="005505B4"/>
    <w:rsid w:val="00550B9E"/>
    <w:rsid w:val="00550DA8"/>
    <w:rsid w:val="005510B8"/>
    <w:rsid w:val="00551555"/>
    <w:rsid w:val="00551F90"/>
    <w:rsid w:val="0055302B"/>
    <w:rsid w:val="005545D0"/>
    <w:rsid w:val="0055475D"/>
    <w:rsid w:val="00555168"/>
    <w:rsid w:val="00555703"/>
    <w:rsid w:val="00555CD4"/>
    <w:rsid w:val="0055684C"/>
    <w:rsid w:val="00560064"/>
    <w:rsid w:val="0056020A"/>
    <w:rsid w:val="00560701"/>
    <w:rsid w:val="00560A53"/>
    <w:rsid w:val="00560BEF"/>
    <w:rsid w:val="00561534"/>
    <w:rsid w:val="005619A8"/>
    <w:rsid w:val="00561C32"/>
    <w:rsid w:val="005622BE"/>
    <w:rsid w:val="0056280D"/>
    <w:rsid w:val="0056301C"/>
    <w:rsid w:val="00563064"/>
    <w:rsid w:val="00563508"/>
    <w:rsid w:val="00563A1C"/>
    <w:rsid w:val="00563E49"/>
    <w:rsid w:val="0056400C"/>
    <w:rsid w:val="00564464"/>
    <w:rsid w:val="005652C0"/>
    <w:rsid w:val="005658D0"/>
    <w:rsid w:val="00566B03"/>
    <w:rsid w:val="005673F0"/>
    <w:rsid w:val="005675E9"/>
    <w:rsid w:val="00567F97"/>
    <w:rsid w:val="00570056"/>
    <w:rsid w:val="005725E5"/>
    <w:rsid w:val="00572B90"/>
    <w:rsid w:val="00573135"/>
    <w:rsid w:val="0057370E"/>
    <w:rsid w:val="00573D5B"/>
    <w:rsid w:val="00575765"/>
    <w:rsid w:val="005760D0"/>
    <w:rsid w:val="00577669"/>
    <w:rsid w:val="00582234"/>
    <w:rsid w:val="005826EF"/>
    <w:rsid w:val="00582A09"/>
    <w:rsid w:val="00582FA3"/>
    <w:rsid w:val="005830C8"/>
    <w:rsid w:val="005846AF"/>
    <w:rsid w:val="005847A2"/>
    <w:rsid w:val="00584857"/>
    <w:rsid w:val="00584B17"/>
    <w:rsid w:val="00584B83"/>
    <w:rsid w:val="005853DD"/>
    <w:rsid w:val="00585C37"/>
    <w:rsid w:val="0058642E"/>
    <w:rsid w:val="00587556"/>
    <w:rsid w:val="0059159D"/>
    <w:rsid w:val="0059238C"/>
    <w:rsid w:val="0059335C"/>
    <w:rsid w:val="00593A97"/>
    <w:rsid w:val="005942FD"/>
    <w:rsid w:val="005947CE"/>
    <w:rsid w:val="00594840"/>
    <w:rsid w:val="00594F19"/>
    <w:rsid w:val="00595126"/>
    <w:rsid w:val="005961AD"/>
    <w:rsid w:val="00596BD3"/>
    <w:rsid w:val="00596F29"/>
    <w:rsid w:val="0059759E"/>
    <w:rsid w:val="0059763D"/>
    <w:rsid w:val="00597F19"/>
    <w:rsid w:val="005A0180"/>
    <w:rsid w:val="005A0831"/>
    <w:rsid w:val="005A1F3E"/>
    <w:rsid w:val="005A33C6"/>
    <w:rsid w:val="005A34CE"/>
    <w:rsid w:val="005A3E08"/>
    <w:rsid w:val="005A49B5"/>
    <w:rsid w:val="005A5F0D"/>
    <w:rsid w:val="005A5F68"/>
    <w:rsid w:val="005A69E9"/>
    <w:rsid w:val="005A7084"/>
    <w:rsid w:val="005A7D42"/>
    <w:rsid w:val="005A7EAA"/>
    <w:rsid w:val="005B046E"/>
    <w:rsid w:val="005B0936"/>
    <w:rsid w:val="005B205D"/>
    <w:rsid w:val="005B352E"/>
    <w:rsid w:val="005B53D7"/>
    <w:rsid w:val="005B583B"/>
    <w:rsid w:val="005B6631"/>
    <w:rsid w:val="005B6C83"/>
    <w:rsid w:val="005B6E67"/>
    <w:rsid w:val="005C08E0"/>
    <w:rsid w:val="005C0AC1"/>
    <w:rsid w:val="005C135D"/>
    <w:rsid w:val="005C1C6E"/>
    <w:rsid w:val="005C22A6"/>
    <w:rsid w:val="005C31C3"/>
    <w:rsid w:val="005C3C09"/>
    <w:rsid w:val="005C3CFB"/>
    <w:rsid w:val="005C71D9"/>
    <w:rsid w:val="005C7448"/>
    <w:rsid w:val="005C76EF"/>
    <w:rsid w:val="005D0658"/>
    <w:rsid w:val="005D0B74"/>
    <w:rsid w:val="005D10CD"/>
    <w:rsid w:val="005D1522"/>
    <w:rsid w:val="005D217F"/>
    <w:rsid w:val="005D2E85"/>
    <w:rsid w:val="005D3305"/>
    <w:rsid w:val="005D3A2B"/>
    <w:rsid w:val="005D3C84"/>
    <w:rsid w:val="005D3FF9"/>
    <w:rsid w:val="005D428A"/>
    <w:rsid w:val="005D45EA"/>
    <w:rsid w:val="005D542F"/>
    <w:rsid w:val="005D5E3F"/>
    <w:rsid w:val="005D69BB"/>
    <w:rsid w:val="005D6CA2"/>
    <w:rsid w:val="005D721A"/>
    <w:rsid w:val="005D737E"/>
    <w:rsid w:val="005D74E0"/>
    <w:rsid w:val="005D7560"/>
    <w:rsid w:val="005D783A"/>
    <w:rsid w:val="005E0E12"/>
    <w:rsid w:val="005E13B9"/>
    <w:rsid w:val="005E2339"/>
    <w:rsid w:val="005E24DE"/>
    <w:rsid w:val="005E285A"/>
    <w:rsid w:val="005E28DC"/>
    <w:rsid w:val="005E3276"/>
    <w:rsid w:val="005E390A"/>
    <w:rsid w:val="005E43D3"/>
    <w:rsid w:val="005E4685"/>
    <w:rsid w:val="005E55EA"/>
    <w:rsid w:val="005E5FBF"/>
    <w:rsid w:val="005E60C0"/>
    <w:rsid w:val="005E64F2"/>
    <w:rsid w:val="005E7BCF"/>
    <w:rsid w:val="005F1B55"/>
    <w:rsid w:val="005F27D5"/>
    <w:rsid w:val="005F3139"/>
    <w:rsid w:val="005F342A"/>
    <w:rsid w:val="005F3FD1"/>
    <w:rsid w:val="005F4198"/>
    <w:rsid w:val="005F463A"/>
    <w:rsid w:val="005F4EFA"/>
    <w:rsid w:val="005F65E8"/>
    <w:rsid w:val="00600AF4"/>
    <w:rsid w:val="00600B3C"/>
    <w:rsid w:val="006025CB"/>
    <w:rsid w:val="0060341B"/>
    <w:rsid w:val="006036A1"/>
    <w:rsid w:val="00604293"/>
    <w:rsid w:val="006047DE"/>
    <w:rsid w:val="006049E3"/>
    <w:rsid w:val="00604CB5"/>
    <w:rsid w:val="006050B0"/>
    <w:rsid w:val="00605D63"/>
    <w:rsid w:val="00606FEB"/>
    <w:rsid w:val="00607B50"/>
    <w:rsid w:val="00610526"/>
    <w:rsid w:val="0061091D"/>
    <w:rsid w:val="00610F00"/>
    <w:rsid w:val="00612C07"/>
    <w:rsid w:val="00613520"/>
    <w:rsid w:val="006135E1"/>
    <w:rsid w:val="00614193"/>
    <w:rsid w:val="0061674E"/>
    <w:rsid w:val="00620826"/>
    <w:rsid w:val="0062091A"/>
    <w:rsid w:val="00620F5C"/>
    <w:rsid w:val="006210EE"/>
    <w:rsid w:val="00621E2A"/>
    <w:rsid w:val="006222DD"/>
    <w:rsid w:val="006231E4"/>
    <w:rsid w:val="006232AC"/>
    <w:rsid w:val="0062357B"/>
    <w:rsid w:val="00623859"/>
    <w:rsid w:val="00624726"/>
    <w:rsid w:val="00624FE3"/>
    <w:rsid w:val="00625EE7"/>
    <w:rsid w:val="006274B7"/>
    <w:rsid w:val="0062759D"/>
    <w:rsid w:val="0063144B"/>
    <w:rsid w:val="0063281C"/>
    <w:rsid w:val="00632D9C"/>
    <w:rsid w:val="00635103"/>
    <w:rsid w:val="00636669"/>
    <w:rsid w:val="00636781"/>
    <w:rsid w:val="00637E4E"/>
    <w:rsid w:val="00640391"/>
    <w:rsid w:val="0064134D"/>
    <w:rsid w:val="006415B6"/>
    <w:rsid w:val="00642DAB"/>
    <w:rsid w:val="00643AAC"/>
    <w:rsid w:val="006443E6"/>
    <w:rsid w:val="00644B23"/>
    <w:rsid w:val="006501E4"/>
    <w:rsid w:val="00650897"/>
    <w:rsid w:val="00651AE6"/>
    <w:rsid w:val="00652038"/>
    <w:rsid w:val="0065229E"/>
    <w:rsid w:val="006524CB"/>
    <w:rsid w:val="0065258C"/>
    <w:rsid w:val="00652748"/>
    <w:rsid w:val="006528F7"/>
    <w:rsid w:val="00652B8E"/>
    <w:rsid w:val="00652CEE"/>
    <w:rsid w:val="00653E23"/>
    <w:rsid w:val="00653F9C"/>
    <w:rsid w:val="00654380"/>
    <w:rsid w:val="006546A0"/>
    <w:rsid w:val="00654F13"/>
    <w:rsid w:val="00655792"/>
    <w:rsid w:val="00656A15"/>
    <w:rsid w:val="00656E02"/>
    <w:rsid w:val="006579F3"/>
    <w:rsid w:val="00657B54"/>
    <w:rsid w:val="00660375"/>
    <w:rsid w:val="0066060B"/>
    <w:rsid w:val="006606FA"/>
    <w:rsid w:val="00661284"/>
    <w:rsid w:val="00661620"/>
    <w:rsid w:val="00661855"/>
    <w:rsid w:val="00661EC7"/>
    <w:rsid w:val="00662473"/>
    <w:rsid w:val="006627CF"/>
    <w:rsid w:val="006630B6"/>
    <w:rsid w:val="00664062"/>
    <w:rsid w:val="00665006"/>
    <w:rsid w:val="00666267"/>
    <w:rsid w:val="00666910"/>
    <w:rsid w:val="00666E9E"/>
    <w:rsid w:val="0066748D"/>
    <w:rsid w:val="00667E08"/>
    <w:rsid w:val="00667EFE"/>
    <w:rsid w:val="0067031D"/>
    <w:rsid w:val="0067040C"/>
    <w:rsid w:val="00670469"/>
    <w:rsid w:val="00670AF1"/>
    <w:rsid w:val="00671559"/>
    <w:rsid w:val="00671A59"/>
    <w:rsid w:val="00671AE6"/>
    <w:rsid w:val="00671CD6"/>
    <w:rsid w:val="006721A5"/>
    <w:rsid w:val="00672509"/>
    <w:rsid w:val="00672A35"/>
    <w:rsid w:val="00673CBD"/>
    <w:rsid w:val="00673E94"/>
    <w:rsid w:val="00674304"/>
    <w:rsid w:val="00674E67"/>
    <w:rsid w:val="00674F52"/>
    <w:rsid w:val="00677284"/>
    <w:rsid w:val="006778FC"/>
    <w:rsid w:val="00677F82"/>
    <w:rsid w:val="00680067"/>
    <w:rsid w:val="00681B01"/>
    <w:rsid w:val="006828E6"/>
    <w:rsid w:val="006852E4"/>
    <w:rsid w:val="00685A97"/>
    <w:rsid w:val="00686081"/>
    <w:rsid w:val="00686B20"/>
    <w:rsid w:val="00687596"/>
    <w:rsid w:val="00687EF8"/>
    <w:rsid w:val="00691368"/>
    <w:rsid w:val="006913B4"/>
    <w:rsid w:val="0069198A"/>
    <w:rsid w:val="00691D18"/>
    <w:rsid w:val="00692211"/>
    <w:rsid w:val="006922EC"/>
    <w:rsid w:val="00692519"/>
    <w:rsid w:val="0069631C"/>
    <w:rsid w:val="0069691C"/>
    <w:rsid w:val="00696AE8"/>
    <w:rsid w:val="0069782C"/>
    <w:rsid w:val="006A021A"/>
    <w:rsid w:val="006A06B8"/>
    <w:rsid w:val="006A06F9"/>
    <w:rsid w:val="006A096D"/>
    <w:rsid w:val="006A0CD2"/>
    <w:rsid w:val="006A167B"/>
    <w:rsid w:val="006A177C"/>
    <w:rsid w:val="006A1A2F"/>
    <w:rsid w:val="006A1D87"/>
    <w:rsid w:val="006A31A6"/>
    <w:rsid w:val="006A3BD9"/>
    <w:rsid w:val="006A3EF7"/>
    <w:rsid w:val="006A4D08"/>
    <w:rsid w:val="006A6D2E"/>
    <w:rsid w:val="006A7185"/>
    <w:rsid w:val="006A7A04"/>
    <w:rsid w:val="006B0184"/>
    <w:rsid w:val="006B12A1"/>
    <w:rsid w:val="006B19B2"/>
    <w:rsid w:val="006B2205"/>
    <w:rsid w:val="006B2546"/>
    <w:rsid w:val="006B2FC4"/>
    <w:rsid w:val="006B305A"/>
    <w:rsid w:val="006B3596"/>
    <w:rsid w:val="006B386C"/>
    <w:rsid w:val="006B3A40"/>
    <w:rsid w:val="006B4FBF"/>
    <w:rsid w:val="006B55DA"/>
    <w:rsid w:val="006B5FA3"/>
    <w:rsid w:val="006B5FA6"/>
    <w:rsid w:val="006B6416"/>
    <w:rsid w:val="006B6449"/>
    <w:rsid w:val="006B656C"/>
    <w:rsid w:val="006B786A"/>
    <w:rsid w:val="006B7976"/>
    <w:rsid w:val="006C0575"/>
    <w:rsid w:val="006C068A"/>
    <w:rsid w:val="006C0E3D"/>
    <w:rsid w:val="006C1F1C"/>
    <w:rsid w:val="006C2D4F"/>
    <w:rsid w:val="006C2E2D"/>
    <w:rsid w:val="006C3239"/>
    <w:rsid w:val="006C38C3"/>
    <w:rsid w:val="006C55A5"/>
    <w:rsid w:val="006C5A4E"/>
    <w:rsid w:val="006C5CFF"/>
    <w:rsid w:val="006C6400"/>
    <w:rsid w:val="006C6588"/>
    <w:rsid w:val="006C70F7"/>
    <w:rsid w:val="006C7D80"/>
    <w:rsid w:val="006C7F75"/>
    <w:rsid w:val="006D03CE"/>
    <w:rsid w:val="006D047B"/>
    <w:rsid w:val="006D19FD"/>
    <w:rsid w:val="006D1E0A"/>
    <w:rsid w:val="006D2FE0"/>
    <w:rsid w:val="006D34F1"/>
    <w:rsid w:val="006D5022"/>
    <w:rsid w:val="006D522C"/>
    <w:rsid w:val="006D5C00"/>
    <w:rsid w:val="006D6CB3"/>
    <w:rsid w:val="006D7CEB"/>
    <w:rsid w:val="006D7F14"/>
    <w:rsid w:val="006E07F0"/>
    <w:rsid w:val="006E12BD"/>
    <w:rsid w:val="006E1D8A"/>
    <w:rsid w:val="006E3227"/>
    <w:rsid w:val="006E3335"/>
    <w:rsid w:val="006E3459"/>
    <w:rsid w:val="006E3867"/>
    <w:rsid w:val="006E4507"/>
    <w:rsid w:val="006E50CF"/>
    <w:rsid w:val="006E56B9"/>
    <w:rsid w:val="006E574A"/>
    <w:rsid w:val="006E6DB4"/>
    <w:rsid w:val="006E7DE6"/>
    <w:rsid w:val="006F0795"/>
    <w:rsid w:val="006F0D71"/>
    <w:rsid w:val="006F0F3F"/>
    <w:rsid w:val="006F192A"/>
    <w:rsid w:val="006F2EB9"/>
    <w:rsid w:val="006F32CD"/>
    <w:rsid w:val="006F331C"/>
    <w:rsid w:val="006F37EF"/>
    <w:rsid w:val="006F3F10"/>
    <w:rsid w:val="006F4792"/>
    <w:rsid w:val="006F4C1F"/>
    <w:rsid w:val="006F5C1C"/>
    <w:rsid w:val="006F5E22"/>
    <w:rsid w:val="006F71DE"/>
    <w:rsid w:val="006F7693"/>
    <w:rsid w:val="006F7FB5"/>
    <w:rsid w:val="00700850"/>
    <w:rsid w:val="0070194E"/>
    <w:rsid w:val="00702AD0"/>
    <w:rsid w:val="0070350B"/>
    <w:rsid w:val="00704577"/>
    <w:rsid w:val="00705A78"/>
    <w:rsid w:val="00705DFF"/>
    <w:rsid w:val="00707A44"/>
    <w:rsid w:val="00707BFD"/>
    <w:rsid w:val="0071006E"/>
    <w:rsid w:val="0071069C"/>
    <w:rsid w:val="00710D63"/>
    <w:rsid w:val="00711846"/>
    <w:rsid w:val="007119A9"/>
    <w:rsid w:val="00711F98"/>
    <w:rsid w:val="00712DCB"/>
    <w:rsid w:val="00713171"/>
    <w:rsid w:val="00713AE3"/>
    <w:rsid w:val="00714146"/>
    <w:rsid w:val="0071591F"/>
    <w:rsid w:val="0071737F"/>
    <w:rsid w:val="00720EA6"/>
    <w:rsid w:val="00720EB9"/>
    <w:rsid w:val="00720F74"/>
    <w:rsid w:val="007210F4"/>
    <w:rsid w:val="007218FC"/>
    <w:rsid w:val="00722613"/>
    <w:rsid w:val="007227FB"/>
    <w:rsid w:val="00723C2D"/>
    <w:rsid w:val="00723E0C"/>
    <w:rsid w:val="00723FDC"/>
    <w:rsid w:val="00724580"/>
    <w:rsid w:val="00726474"/>
    <w:rsid w:val="0072668E"/>
    <w:rsid w:val="007276FF"/>
    <w:rsid w:val="007277D9"/>
    <w:rsid w:val="007279D7"/>
    <w:rsid w:val="0073144D"/>
    <w:rsid w:val="00731749"/>
    <w:rsid w:val="00732182"/>
    <w:rsid w:val="00732AEA"/>
    <w:rsid w:val="00732B35"/>
    <w:rsid w:val="00733069"/>
    <w:rsid w:val="00734E75"/>
    <w:rsid w:val="00735015"/>
    <w:rsid w:val="0073569E"/>
    <w:rsid w:val="007361C2"/>
    <w:rsid w:val="0073625C"/>
    <w:rsid w:val="00736327"/>
    <w:rsid w:val="007368F7"/>
    <w:rsid w:val="00736CCE"/>
    <w:rsid w:val="00737AD1"/>
    <w:rsid w:val="00740319"/>
    <w:rsid w:val="00740344"/>
    <w:rsid w:val="0074078F"/>
    <w:rsid w:val="00740BB5"/>
    <w:rsid w:val="007415F0"/>
    <w:rsid w:val="007416B7"/>
    <w:rsid w:val="00742814"/>
    <w:rsid w:val="00742887"/>
    <w:rsid w:val="007431A0"/>
    <w:rsid w:val="00743F77"/>
    <w:rsid w:val="007443E1"/>
    <w:rsid w:val="00744580"/>
    <w:rsid w:val="00744597"/>
    <w:rsid w:val="00745699"/>
    <w:rsid w:val="00745D53"/>
    <w:rsid w:val="007464D1"/>
    <w:rsid w:val="007464E6"/>
    <w:rsid w:val="007465E1"/>
    <w:rsid w:val="007467D3"/>
    <w:rsid w:val="007478E1"/>
    <w:rsid w:val="00750B15"/>
    <w:rsid w:val="007516CF"/>
    <w:rsid w:val="00752106"/>
    <w:rsid w:val="00752846"/>
    <w:rsid w:val="0075299C"/>
    <w:rsid w:val="00752B38"/>
    <w:rsid w:val="00753C9B"/>
    <w:rsid w:val="00753FFF"/>
    <w:rsid w:val="00754D71"/>
    <w:rsid w:val="007554AD"/>
    <w:rsid w:val="00755845"/>
    <w:rsid w:val="00755DA4"/>
    <w:rsid w:val="0075650C"/>
    <w:rsid w:val="007565E5"/>
    <w:rsid w:val="00756E64"/>
    <w:rsid w:val="007601CB"/>
    <w:rsid w:val="0076073B"/>
    <w:rsid w:val="00763A5F"/>
    <w:rsid w:val="007644B1"/>
    <w:rsid w:val="00765010"/>
    <w:rsid w:val="00765728"/>
    <w:rsid w:val="00765829"/>
    <w:rsid w:val="0076795C"/>
    <w:rsid w:val="0077052C"/>
    <w:rsid w:val="00771C4D"/>
    <w:rsid w:val="00771D7A"/>
    <w:rsid w:val="00772D44"/>
    <w:rsid w:val="00773B2C"/>
    <w:rsid w:val="00774C04"/>
    <w:rsid w:val="00774DA9"/>
    <w:rsid w:val="00774FF3"/>
    <w:rsid w:val="00775D05"/>
    <w:rsid w:val="00776A85"/>
    <w:rsid w:val="00776F78"/>
    <w:rsid w:val="00780CBB"/>
    <w:rsid w:val="00780DAE"/>
    <w:rsid w:val="0078250B"/>
    <w:rsid w:val="00782FD9"/>
    <w:rsid w:val="00784534"/>
    <w:rsid w:val="00784A78"/>
    <w:rsid w:val="00785053"/>
    <w:rsid w:val="007869A3"/>
    <w:rsid w:val="007872BA"/>
    <w:rsid w:val="00787A40"/>
    <w:rsid w:val="00787D4A"/>
    <w:rsid w:val="00787DDA"/>
    <w:rsid w:val="007906EF"/>
    <w:rsid w:val="00791229"/>
    <w:rsid w:val="00791B6C"/>
    <w:rsid w:val="00791BDB"/>
    <w:rsid w:val="007921FF"/>
    <w:rsid w:val="00792692"/>
    <w:rsid w:val="00792E63"/>
    <w:rsid w:val="00793215"/>
    <w:rsid w:val="007933CA"/>
    <w:rsid w:val="00793626"/>
    <w:rsid w:val="00793CB1"/>
    <w:rsid w:val="0079418C"/>
    <w:rsid w:val="0079601A"/>
    <w:rsid w:val="0079632E"/>
    <w:rsid w:val="007A01D4"/>
    <w:rsid w:val="007A0672"/>
    <w:rsid w:val="007A09D2"/>
    <w:rsid w:val="007A13FB"/>
    <w:rsid w:val="007A15FF"/>
    <w:rsid w:val="007A1B77"/>
    <w:rsid w:val="007A312A"/>
    <w:rsid w:val="007A48A1"/>
    <w:rsid w:val="007A4A35"/>
    <w:rsid w:val="007A5052"/>
    <w:rsid w:val="007A544C"/>
    <w:rsid w:val="007A709E"/>
    <w:rsid w:val="007A72F5"/>
    <w:rsid w:val="007A76E4"/>
    <w:rsid w:val="007B0099"/>
    <w:rsid w:val="007B025C"/>
    <w:rsid w:val="007B031B"/>
    <w:rsid w:val="007B0577"/>
    <w:rsid w:val="007B0E75"/>
    <w:rsid w:val="007B1E0F"/>
    <w:rsid w:val="007B215C"/>
    <w:rsid w:val="007B24A0"/>
    <w:rsid w:val="007B2937"/>
    <w:rsid w:val="007B2B11"/>
    <w:rsid w:val="007B2CC5"/>
    <w:rsid w:val="007B2DF9"/>
    <w:rsid w:val="007B3E5C"/>
    <w:rsid w:val="007B4219"/>
    <w:rsid w:val="007B434D"/>
    <w:rsid w:val="007B450A"/>
    <w:rsid w:val="007B5367"/>
    <w:rsid w:val="007B5455"/>
    <w:rsid w:val="007B56A9"/>
    <w:rsid w:val="007B7E13"/>
    <w:rsid w:val="007C04C3"/>
    <w:rsid w:val="007C07E3"/>
    <w:rsid w:val="007C095A"/>
    <w:rsid w:val="007C0DDF"/>
    <w:rsid w:val="007C149B"/>
    <w:rsid w:val="007C1A6C"/>
    <w:rsid w:val="007C25BA"/>
    <w:rsid w:val="007C29E5"/>
    <w:rsid w:val="007C2ECA"/>
    <w:rsid w:val="007C305B"/>
    <w:rsid w:val="007C3923"/>
    <w:rsid w:val="007C3AF8"/>
    <w:rsid w:val="007C47B1"/>
    <w:rsid w:val="007C493A"/>
    <w:rsid w:val="007C5245"/>
    <w:rsid w:val="007C539C"/>
    <w:rsid w:val="007C580D"/>
    <w:rsid w:val="007C7978"/>
    <w:rsid w:val="007D132A"/>
    <w:rsid w:val="007D315A"/>
    <w:rsid w:val="007D3DEF"/>
    <w:rsid w:val="007D489C"/>
    <w:rsid w:val="007D7A55"/>
    <w:rsid w:val="007E068F"/>
    <w:rsid w:val="007E07D6"/>
    <w:rsid w:val="007E177E"/>
    <w:rsid w:val="007E1829"/>
    <w:rsid w:val="007E2655"/>
    <w:rsid w:val="007E398B"/>
    <w:rsid w:val="007E3DD3"/>
    <w:rsid w:val="007E574C"/>
    <w:rsid w:val="007E5C19"/>
    <w:rsid w:val="007E5C88"/>
    <w:rsid w:val="007E5E67"/>
    <w:rsid w:val="007E5F0E"/>
    <w:rsid w:val="007E6015"/>
    <w:rsid w:val="007E6700"/>
    <w:rsid w:val="007E75A9"/>
    <w:rsid w:val="007E7731"/>
    <w:rsid w:val="007F03C1"/>
    <w:rsid w:val="007F04A3"/>
    <w:rsid w:val="007F0F05"/>
    <w:rsid w:val="007F22A0"/>
    <w:rsid w:val="007F26AD"/>
    <w:rsid w:val="007F299A"/>
    <w:rsid w:val="007F3A82"/>
    <w:rsid w:val="007F41C2"/>
    <w:rsid w:val="007F4360"/>
    <w:rsid w:val="007F4503"/>
    <w:rsid w:val="007F4A41"/>
    <w:rsid w:val="007F4EBC"/>
    <w:rsid w:val="007F53D6"/>
    <w:rsid w:val="007F5C85"/>
    <w:rsid w:val="007F66EB"/>
    <w:rsid w:val="007F68AD"/>
    <w:rsid w:val="007F7125"/>
    <w:rsid w:val="007F7A61"/>
    <w:rsid w:val="007F7B34"/>
    <w:rsid w:val="007F7ED6"/>
    <w:rsid w:val="0080042A"/>
    <w:rsid w:val="00800608"/>
    <w:rsid w:val="008025EC"/>
    <w:rsid w:val="0080397F"/>
    <w:rsid w:val="008046DC"/>
    <w:rsid w:val="00804DB7"/>
    <w:rsid w:val="00805700"/>
    <w:rsid w:val="008059F4"/>
    <w:rsid w:val="0080663E"/>
    <w:rsid w:val="00806694"/>
    <w:rsid w:val="00806BC0"/>
    <w:rsid w:val="00806D09"/>
    <w:rsid w:val="00806F01"/>
    <w:rsid w:val="008104B3"/>
    <w:rsid w:val="008108E0"/>
    <w:rsid w:val="00810A08"/>
    <w:rsid w:val="00810FD0"/>
    <w:rsid w:val="00811C39"/>
    <w:rsid w:val="0081213D"/>
    <w:rsid w:val="008129A8"/>
    <w:rsid w:val="008129AF"/>
    <w:rsid w:val="00813400"/>
    <w:rsid w:val="0081390D"/>
    <w:rsid w:val="00813EFB"/>
    <w:rsid w:val="0081406D"/>
    <w:rsid w:val="008157E6"/>
    <w:rsid w:val="00815EEA"/>
    <w:rsid w:val="0081736F"/>
    <w:rsid w:val="00817720"/>
    <w:rsid w:val="00821D04"/>
    <w:rsid w:val="008223C4"/>
    <w:rsid w:val="00822DEC"/>
    <w:rsid w:val="00822FBD"/>
    <w:rsid w:val="00824AC9"/>
    <w:rsid w:val="00825546"/>
    <w:rsid w:val="0082566D"/>
    <w:rsid w:val="008267D9"/>
    <w:rsid w:val="00826848"/>
    <w:rsid w:val="00830474"/>
    <w:rsid w:val="008306D2"/>
    <w:rsid w:val="00830C6A"/>
    <w:rsid w:val="00830E7C"/>
    <w:rsid w:val="008314DD"/>
    <w:rsid w:val="00832FA5"/>
    <w:rsid w:val="008335EF"/>
    <w:rsid w:val="00833B41"/>
    <w:rsid w:val="00833CF0"/>
    <w:rsid w:val="00835394"/>
    <w:rsid w:val="008355E2"/>
    <w:rsid w:val="008362C6"/>
    <w:rsid w:val="00836EA1"/>
    <w:rsid w:val="00837191"/>
    <w:rsid w:val="008372AC"/>
    <w:rsid w:val="00837333"/>
    <w:rsid w:val="00837A01"/>
    <w:rsid w:val="00837AFA"/>
    <w:rsid w:val="00837BC6"/>
    <w:rsid w:val="00837FD7"/>
    <w:rsid w:val="00840AE2"/>
    <w:rsid w:val="00840E08"/>
    <w:rsid w:val="008437C6"/>
    <w:rsid w:val="00845B4F"/>
    <w:rsid w:val="0084601F"/>
    <w:rsid w:val="008463B2"/>
    <w:rsid w:val="00846562"/>
    <w:rsid w:val="00846642"/>
    <w:rsid w:val="008470B9"/>
    <w:rsid w:val="008471FD"/>
    <w:rsid w:val="0085021C"/>
    <w:rsid w:val="0085068D"/>
    <w:rsid w:val="008513A9"/>
    <w:rsid w:val="0085167E"/>
    <w:rsid w:val="00851BD8"/>
    <w:rsid w:val="008521DA"/>
    <w:rsid w:val="008523D8"/>
    <w:rsid w:val="00852432"/>
    <w:rsid w:val="008531E6"/>
    <w:rsid w:val="00854143"/>
    <w:rsid w:val="00854364"/>
    <w:rsid w:val="00854AA2"/>
    <w:rsid w:val="00855367"/>
    <w:rsid w:val="00855F23"/>
    <w:rsid w:val="008560BC"/>
    <w:rsid w:val="008572D0"/>
    <w:rsid w:val="008574DB"/>
    <w:rsid w:val="008574F5"/>
    <w:rsid w:val="00857A21"/>
    <w:rsid w:val="008601F2"/>
    <w:rsid w:val="0086098A"/>
    <w:rsid w:val="00860FD6"/>
    <w:rsid w:val="00861278"/>
    <w:rsid w:val="00861575"/>
    <w:rsid w:val="008630E0"/>
    <w:rsid w:val="0086362C"/>
    <w:rsid w:val="00863D6F"/>
    <w:rsid w:val="0086431F"/>
    <w:rsid w:val="008660F9"/>
    <w:rsid w:val="0086663E"/>
    <w:rsid w:val="008666F8"/>
    <w:rsid w:val="008672AA"/>
    <w:rsid w:val="008674B5"/>
    <w:rsid w:val="0087002F"/>
    <w:rsid w:val="008702E2"/>
    <w:rsid w:val="00870CC0"/>
    <w:rsid w:val="008715C5"/>
    <w:rsid w:val="00871B59"/>
    <w:rsid w:val="008726C8"/>
    <w:rsid w:val="00872AB1"/>
    <w:rsid w:val="00873410"/>
    <w:rsid w:val="00873DC0"/>
    <w:rsid w:val="0087404E"/>
    <w:rsid w:val="00874431"/>
    <w:rsid w:val="008745E9"/>
    <w:rsid w:val="00874E9A"/>
    <w:rsid w:val="0087598E"/>
    <w:rsid w:val="00875F30"/>
    <w:rsid w:val="00876073"/>
    <w:rsid w:val="00880D1F"/>
    <w:rsid w:val="008811B0"/>
    <w:rsid w:val="008813CA"/>
    <w:rsid w:val="00881CF1"/>
    <w:rsid w:val="0088215D"/>
    <w:rsid w:val="00882380"/>
    <w:rsid w:val="00882717"/>
    <w:rsid w:val="00882B42"/>
    <w:rsid w:val="00883545"/>
    <w:rsid w:val="008838B4"/>
    <w:rsid w:val="008839F3"/>
    <w:rsid w:val="00883DCC"/>
    <w:rsid w:val="00885F45"/>
    <w:rsid w:val="008869AE"/>
    <w:rsid w:val="00887724"/>
    <w:rsid w:val="00891423"/>
    <w:rsid w:val="00892AD2"/>
    <w:rsid w:val="00892EB4"/>
    <w:rsid w:val="00893332"/>
    <w:rsid w:val="0089391D"/>
    <w:rsid w:val="00893BE7"/>
    <w:rsid w:val="00893C31"/>
    <w:rsid w:val="00893D8F"/>
    <w:rsid w:val="00894254"/>
    <w:rsid w:val="008946C2"/>
    <w:rsid w:val="008949CF"/>
    <w:rsid w:val="00895129"/>
    <w:rsid w:val="00895755"/>
    <w:rsid w:val="00895E5F"/>
    <w:rsid w:val="0089629C"/>
    <w:rsid w:val="00896787"/>
    <w:rsid w:val="0089688D"/>
    <w:rsid w:val="00897AF9"/>
    <w:rsid w:val="00897D47"/>
    <w:rsid w:val="008A09F1"/>
    <w:rsid w:val="008A0BD8"/>
    <w:rsid w:val="008A183A"/>
    <w:rsid w:val="008A1DED"/>
    <w:rsid w:val="008A2842"/>
    <w:rsid w:val="008A3170"/>
    <w:rsid w:val="008A3A91"/>
    <w:rsid w:val="008A3E69"/>
    <w:rsid w:val="008A5999"/>
    <w:rsid w:val="008A6B57"/>
    <w:rsid w:val="008A7563"/>
    <w:rsid w:val="008A7DB8"/>
    <w:rsid w:val="008B00D8"/>
    <w:rsid w:val="008B01F2"/>
    <w:rsid w:val="008B03AF"/>
    <w:rsid w:val="008B04CD"/>
    <w:rsid w:val="008B051A"/>
    <w:rsid w:val="008B07A5"/>
    <w:rsid w:val="008B09C4"/>
    <w:rsid w:val="008B196E"/>
    <w:rsid w:val="008B1F58"/>
    <w:rsid w:val="008B1FF9"/>
    <w:rsid w:val="008B2AF9"/>
    <w:rsid w:val="008B3CBE"/>
    <w:rsid w:val="008B3D6A"/>
    <w:rsid w:val="008B4464"/>
    <w:rsid w:val="008B45A0"/>
    <w:rsid w:val="008B4C8C"/>
    <w:rsid w:val="008B6077"/>
    <w:rsid w:val="008B612C"/>
    <w:rsid w:val="008B653C"/>
    <w:rsid w:val="008B76E3"/>
    <w:rsid w:val="008C001B"/>
    <w:rsid w:val="008C0479"/>
    <w:rsid w:val="008C11BB"/>
    <w:rsid w:val="008C1DF3"/>
    <w:rsid w:val="008C30D6"/>
    <w:rsid w:val="008C31C4"/>
    <w:rsid w:val="008C3FAA"/>
    <w:rsid w:val="008C4193"/>
    <w:rsid w:val="008C48BE"/>
    <w:rsid w:val="008C4DB1"/>
    <w:rsid w:val="008C56E1"/>
    <w:rsid w:val="008C6EF4"/>
    <w:rsid w:val="008C783B"/>
    <w:rsid w:val="008C7BE2"/>
    <w:rsid w:val="008D116D"/>
    <w:rsid w:val="008D1C3E"/>
    <w:rsid w:val="008D267B"/>
    <w:rsid w:val="008D284F"/>
    <w:rsid w:val="008D3B91"/>
    <w:rsid w:val="008D3D7C"/>
    <w:rsid w:val="008D3DA1"/>
    <w:rsid w:val="008D562D"/>
    <w:rsid w:val="008E0076"/>
    <w:rsid w:val="008E01EE"/>
    <w:rsid w:val="008E05CF"/>
    <w:rsid w:val="008E0BE8"/>
    <w:rsid w:val="008E1217"/>
    <w:rsid w:val="008E12BE"/>
    <w:rsid w:val="008E1592"/>
    <w:rsid w:val="008E19B1"/>
    <w:rsid w:val="008E1D37"/>
    <w:rsid w:val="008E24B0"/>
    <w:rsid w:val="008E3213"/>
    <w:rsid w:val="008E3717"/>
    <w:rsid w:val="008E3DBE"/>
    <w:rsid w:val="008E517B"/>
    <w:rsid w:val="008E53D6"/>
    <w:rsid w:val="008E6CBA"/>
    <w:rsid w:val="008E7149"/>
    <w:rsid w:val="008E7460"/>
    <w:rsid w:val="008E749C"/>
    <w:rsid w:val="008E775C"/>
    <w:rsid w:val="008F0223"/>
    <w:rsid w:val="008F07EF"/>
    <w:rsid w:val="008F161A"/>
    <w:rsid w:val="008F2118"/>
    <w:rsid w:val="008F3085"/>
    <w:rsid w:val="008F63EF"/>
    <w:rsid w:val="008F69BD"/>
    <w:rsid w:val="008F7EE5"/>
    <w:rsid w:val="008F7F65"/>
    <w:rsid w:val="00900AC2"/>
    <w:rsid w:val="00900BE1"/>
    <w:rsid w:val="00901237"/>
    <w:rsid w:val="00901469"/>
    <w:rsid w:val="00901843"/>
    <w:rsid w:val="00901932"/>
    <w:rsid w:val="009020E0"/>
    <w:rsid w:val="009026D3"/>
    <w:rsid w:val="00902C45"/>
    <w:rsid w:val="0090336E"/>
    <w:rsid w:val="00903D74"/>
    <w:rsid w:val="0090407E"/>
    <w:rsid w:val="00904D71"/>
    <w:rsid w:val="00905021"/>
    <w:rsid w:val="009050F0"/>
    <w:rsid w:val="00905CE9"/>
    <w:rsid w:val="0090701F"/>
    <w:rsid w:val="00907232"/>
    <w:rsid w:val="009078BC"/>
    <w:rsid w:val="009079B8"/>
    <w:rsid w:val="00907C46"/>
    <w:rsid w:val="0091029A"/>
    <w:rsid w:val="009109B8"/>
    <w:rsid w:val="00911706"/>
    <w:rsid w:val="009133FF"/>
    <w:rsid w:val="009134D2"/>
    <w:rsid w:val="009135E7"/>
    <w:rsid w:val="00913974"/>
    <w:rsid w:val="00913B65"/>
    <w:rsid w:val="00915964"/>
    <w:rsid w:val="00916006"/>
    <w:rsid w:val="00916205"/>
    <w:rsid w:val="0091680E"/>
    <w:rsid w:val="00916B18"/>
    <w:rsid w:val="00920C68"/>
    <w:rsid w:val="00920C6D"/>
    <w:rsid w:val="00920C85"/>
    <w:rsid w:val="00920FD0"/>
    <w:rsid w:val="009213C5"/>
    <w:rsid w:val="009222D1"/>
    <w:rsid w:val="009223E6"/>
    <w:rsid w:val="0092256D"/>
    <w:rsid w:val="00922768"/>
    <w:rsid w:val="009228D7"/>
    <w:rsid w:val="009234AC"/>
    <w:rsid w:val="009238CE"/>
    <w:rsid w:val="00923A6F"/>
    <w:rsid w:val="00924872"/>
    <w:rsid w:val="009259EA"/>
    <w:rsid w:val="0092630C"/>
    <w:rsid w:val="009268DD"/>
    <w:rsid w:val="00926A32"/>
    <w:rsid w:val="00926E2D"/>
    <w:rsid w:val="009270F2"/>
    <w:rsid w:val="0093107F"/>
    <w:rsid w:val="00931798"/>
    <w:rsid w:val="00931CC8"/>
    <w:rsid w:val="00932D3D"/>
    <w:rsid w:val="0093452C"/>
    <w:rsid w:val="00934536"/>
    <w:rsid w:val="0093479E"/>
    <w:rsid w:val="009355D2"/>
    <w:rsid w:val="009373A6"/>
    <w:rsid w:val="009378C0"/>
    <w:rsid w:val="009379D3"/>
    <w:rsid w:val="00937A8C"/>
    <w:rsid w:val="00940084"/>
    <w:rsid w:val="009401EA"/>
    <w:rsid w:val="0094070E"/>
    <w:rsid w:val="0094074C"/>
    <w:rsid w:val="00940CE0"/>
    <w:rsid w:val="00941250"/>
    <w:rsid w:val="00941A8D"/>
    <w:rsid w:val="00941F1F"/>
    <w:rsid w:val="0094216D"/>
    <w:rsid w:val="009421B4"/>
    <w:rsid w:val="00942971"/>
    <w:rsid w:val="00942EBC"/>
    <w:rsid w:val="009432D8"/>
    <w:rsid w:val="0094389B"/>
    <w:rsid w:val="00943B1C"/>
    <w:rsid w:val="00943FE8"/>
    <w:rsid w:val="00944422"/>
    <w:rsid w:val="009449A9"/>
    <w:rsid w:val="00944BF0"/>
    <w:rsid w:val="009464A5"/>
    <w:rsid w:val="009478AC"/>
    <w:rsid w:val="0095033B"/>
    <w:rsid w:val="00951624"/>
    <w:rsid w:val="0095358D"/>
    <w:rsid w:val="0095378A"/>
    <w:rsid w:val="00953D2B"/>
    <w:rsid w:val="00953E82"/>
    <w:rsid w:val="009544EA"/>
    <w:rsid w:val="009544F7"/>
    <w:rsid w:val="009546A5"/>
    <w:rsid w:val="009547B9"/>
    <w:rsid w:val="00954A58"/>
    <w:rsid w:val="00954D89"/>
    <w:rsid w:val="00955590"/>
    <w:rsid w:val="0095566E"/>
    <w:rsid w:val="0095667B"/>
    <w:rsid w:val="0095686B"/>
    <w:rsid w:val="00956C6D"/>
    <w:rsid w:val="00956E16"/>
    <w:rsid w:val="00956FEA"/>
    <w:rsid w:val="00957C86"/>
    <w:rsid w:val="0096091B"/>
    <w:rsid w:val="0096099D"/>
    <w:rsid w:val="00960E5E"/>
    <w:rsid w:val="0096290C"/>
    <w:rsid w:val="00962FF7"/>
    <w:rsid w:val="009634AE"/>
    <w:rsid w:val="00963C87"/>
    <w:rsid w:val="00964483"/>
    <w:rsid w:val="00966561"/>
    <w:rsid w:val="009670C4"/>
    <w:rsid w:val="0096731D"/>
    <w:rsid w:val="009673E8"/>
    <w:rsid w:val="0097089E"/>
    <w:rsid w:val="00971975"/>
    <w:rsid w:val="00971E65"/>
    <w:rsid w:val="00972458"/>
    <w:rsid w:val="00972520"/>
    <w:rsid w:val="0097366E"/>
    <w:rsid w:val="00973A93"/>
    <w:rsid w:val="00973B4C"/>
    <w:rsid w:val="009744A7"/>
    <w:rsid w:val="00974C8C"/>
    <w:rsid w:val="00974EC1"/>
    <w:rsid w:val="00975A97"/>
    <w:rsid w:val="00975DF6"/>
    <w:rsid w:val="0097780B"/>
    <w:rsid w:val="00977AF0"/>
    <w:rsid w:val="009803D1"/>
    <w:rsid w:val="009816A5"/>
    <w:rsid w:val="009820F5"/>
    <w:rsid w:val="00985AB3"/>
    <w:rsid w:val="00986358"/>
    <w:rsid w:val="00986535"/>
    <w:rsid w:val="00986932"/>
    <w:rsid w:val="00987192"/>
    <w:rsid w:val="009877BD"/>
    <w:rsid w:val="00990873"/>
    <w:rsid w:val="00991672"/>
    <w:rsid w:val="00991F74"/>
    <w:rsid w:val="0099227C"/>
    <w:rsid w:val="00992A63"/>
    <w:rsid w:val="00993855"/>
    <w:rsid w:val="00994988"/>
    <w:rsid w:val="00994B26"/>
    <w:rsid w:val="009951AB"/>
    <w:rsid w:val="009951B9"/>
    <w:rsid w:val="00995806"/>
    <w:rsid w:val="00995B4F"/>
    <w:rsid w:val="00995E42"/>
    <w:rsid w:val="00996DE7"/>
    <w:rsid w:val="0099717A"/>
    <w:rsid w:val="009A15EA"/>
    <w:rsid w:val="009A3389"/>
    <w:rsid w:val="009A35D9"/>
    <w:rsid w:val="009A414A"/>
    <w:rsid w:val="009A453F"/>
    <w:rsid w:val="009A4B7A"/>
    <w:rsid w:val="009A4BCF"/>
    <w:rsid w:val="009A5187"/>
    <w:rsid w:val="009A6639"/>
    <w:rsid w:val="009A665E"/>
    <w:rsid w:val="009A6CD3"/>
    <w:rsid w:val="009A7651"/>
    <w:rsid w:val="009A7945"/>
    <w:rsid w:val="009A7A1C"/>
    <w:rsid w:val="009B05F7"/>
    <w:rsid w:val="009B0E01"/>
    <w:rsid w:val="009B0F00"/>
    <w:rsid w:val="009B22FA"/>
    <w:rsid w:val="009B236F"/>
    <w:rsid w:val="009B31E4"/>
    <w:rsid w:val="009B37D6"/>
    <w:rsid w:val="009B39C6"/>
    <w:rsid w:val="009B4A95"/>
    <w:rsid w:val="009B4B1C"/>
    <w:rsid w:val="009B55B0"/>
    <w:rsid w:val="009B6B0E"/>
    <w:rsid w:val="009B7BA8"/>
    <w:rsid w:val="009C0120"/>
    <w:rsid w:val="009C04BD"/>
    <w:rsid w:val="009C0DFF"/>
    <w:rsid w:val="009C176A"/>
    <w:rsid w:val="009C19EA"/>
    <w:rsid w:val="009C20FA"/>
    <w:rsid w:val="009C2726"/>
    <w:rsid w:val="009C2E21"/>
    <w:rsid w:val="009C3136"/>
    <w:rsid w:val="009C3672"/>
    <w:rsid w:val="009C398E"/>
    <w:rsid w:val="009C495A"/>
    <w:rsid w:val="009C4BB7"/>
    <w:rsid w:val="009C4D16"/>
    <w:rsid w:val="009C519B"/>
    <w:rsid w:val="009C535B"/>
    <w:rsid w:val="009C65AF"/>
    <w:rsid w:val="009C6EFE"/>
    <w:rsid w:val="009C7A4E"/>
    <w:rsid w:val="009C7C96"/>
    <w:rsid w:val="009D0169"/>
    <w:rsid w:val="009D026D"/>
    <w:rsid w:val="009D0361"/>
    <w:rsid w:val="009D0479"/>
    <w:rsid w:val="009D0A0D"/>
    <w:rsid w:val="009D1833"/>
    <w:rsid w:val="009D196F"/>
    <w:rsid w:val="009D19F3"/>
    <w:rsid w:val="009D313B"/>
    <w:rsid w:val="009D3255"/>
    <w:rsid w:val="009D3339"/>
    <w:rsid w:val="009D3498"/>
    <w:rsid w:val="009D3499"/>
    <w:rsid w:val="009D35F0"/>
    <w:rsid w:val="009D36D2"/>
    <w:rsid w:val="009D3951"/>
    <w:rsid w:val="009D3982"/>
    <w:rsid w:val="009D41FA"/>
    <w:rsid w:val="009D4DE3"/>
    <w:rsid w:val="009D57F6"/>
    <w:rsid w:val="009D61F6"/>
    <w:rsid w:val="009D6798"/>
    <w:rsid w:val="009D6C35"/>
    <w:rsid w:val="009D6E67"/>
    <w:rsid w:val="009D7409"/>
    <w:rsid w:val="009D78A8"/>
    <w:rsid w:val="009E0621"/>
    <w:rsid w:val="009E0A62"/>
    <w:rsid w:val="009E0CF8"/>
    <w:rsid w:val="009E114E"/>
    <w:rsid w:val="009E277E"/>
    <w:rsid w:val="009E29D4"/>
    <w:rsid w:val="009E2BD0"/>
    <w:rsid w:val="009E32BE"/>
    <w:rsid w:val="009E367E"/>
    <w:rsid w:val="009E3723"/>
    <w:rsid w:val="009E3825"/>
    <w:rsid w:val="009E44F6"/>
    <w:rsid w:val="009E47A0"/>
    <w:rsid w:val="009E4F55"/>
    <w:rsid w:val="009E5F5D"/>
    <w:rsid w:val="009E796B"/>
    <w:rsid w:val="009F08DA"/>
    <w:rsid w:val="009F0A59"/>
    <w:rsid w:val="009F12C6"/>
    <w:rsid w:val="009F1C8C"/>
    <w:rsid w:val="009F2108"/>
    <w:rsid w:val="009F2D2B"/>
    <w:rsid w:val="009F312E"/>
    <w:rsid w:val="009F344C"/>
    <w:rsid w:val="009F3516"/>
    <w:rsid w:val="009F384F"/>
    <w:rsid w:val="009F3A74"/>
    <w:rsid w:val="009F4412"/>
    <w:rsid w:val="009F4A3E"/>
    <w:rsid w:val="009F4F84"/>
    <w:rsid w:val="009F586E"/>
    <w:rsid w:val="009F607A"/>
    <w:rsid w:val="009F6119"/>
    <w:rsid w:val="009F657A"/>
    <w:rsid w:val="009F6760"/>
    <w:rsid w:val="009F6813"/>
    <w:rsid w:val="009F7780"/>
    <w:rsid w:val="009F79E8"/>
    <w:rsid w:val="00A00CB7"/>
    <w:rsid w:val="00A0230D"/>
    <w:rsid w:val="00A024CD"/>
    <w:rsid w:val="00A02616"/>
    <w:rsid w:val="00A02E58"/>
    <w:rsid w:val="00A02FE1"/>
    <w:rsid w:val="00A0386B"/>
    <w:rsid w:val="00A051B6"/>
    <w:rsid w:val="00A05BD4"/>
    <w:rsid w:val="00A07FE0"/>
    <w:rsid w:val="00A10037"/>
    <w:rsid w:val="00A10A47"/>
    <w:rsid w:val="00A12544"/>
    <w:rsid w:val="00A1262F"/>
    <w:rsid w:val="00A132A8"/>
    <w:rsid w:val="00A132DF"/>
    <w:rsid w:val="00A13642"/>
    <w:rsid w:val="00A13A18"/>
    <w:rsid w:val="00A148FF"/>
    <w:rsid w:val="00A14938"/>
    <w:rsid w:val="00A14AF5"/>
    <w:rsid w:val="00A15D6D"/>
    <w:rsid w:val="00A165F1"/>
    <w:rsid w:val="00A172A7"/>
    <w:rsid w:val="00A174AD"/>
    <w:rsid w:val="00A20068"/>
    <w:rsid w:val="00A20E84"/>
    <w:rsid w:val="00A20FAC"/>
    <w:rsid w:val="00A211C7"/>
    <w:rsid w:val="00A21E9C"/>
    <w:rsid w:val="00A2264C"/>
    <w:rsid w:val="00A2287D"/>
    <w:rsid w:val="00A22E29"/>
    <w:rsid w:val="00A24588"/>
    <w:rsid w:val="00A248E3"/>
    <w:rsid w:val="00A24FD9"/>
    <w:rsid w:val="00A264AE"/>
    <w:rsid w:val="00A269DC"/>
    <w:rsid w:val="00A2764B"/>
    <w:rsid w:val="00A2766E"/>
    <w:rsid w:val="00A27751"/>
    <w:rsid w:val="00A300F7"/>
    <w:rsid w:val="00A31681"/>
    <w:rsid w:val="00A319DD"/>
    <w:rsid w:val="00A32342"/>
    <w:rsid w:val="00A329B8"/>
    <w:rsid w:val="00A32AEA"/>
    <w:rsid w:val="00A32DF1"/>
    <w:rsid w:val="00A3354E"/>
    <w:rsid w:val="00A33584"/>
    <w:rsid w:val="00A335C0"/>
    <w:rsid w:val="00A33C78"/>
    <w:rsid w:val="00A34FDD"/>
    <w:rsid w:val="00A35EC8"/>
    <w:rsid w:val="00A362CE"/>
    <w:rsid w:val="00A36D7F"/>
    <w:rsid w:val="00A37593"/>
    <w:rsid w:val="00A37C7A"/>
    <w:rsid w:val="00A37EBF"/>
    <w:rsid w:val="00A4109E"/>
    <w:rsid w:val="00A41B20"/>
    <w:rsid w:val="00A424E0"/>
    <w:rsid w:val="00A42DDD"/>
    <w:rsid w:val="00A433A6"/>
    <w:rsid w:val="00A43B0D"/>
    <w:rsid w:val="00A47859"/>
    <w:rsid w:val="00A47C3E"/>
    <w:rsid w:val="00A47EEA"/>
    <w:rsid w:val="00A47EFD"/>
    <w:rsid w:val="00A5007D"/>
    <w:rsid w:val="00A5081E"/>
    <w:rsid w:val="00A50CAF"/>
    <w:rsid w:val="00A50CC1"/>
    <w:rsid w:val="00A517E7"/>
    <w:rsid w:val="00A51817"/>
    <w:rsid w:val="00A52AE7"/>
    <w:rsid w:val="00A52BB6"/>
    <w:rsid w:val="00A53BFA"/>
    <w:rsid w:val="00A547E6"/>
    <w:rsid w:val="00A54A57"/>
    <w:rsid w:val="00A54BA7"/>
    <w:rsid w:val="00A55DC6"/>
    <w:rsid w:val="00A55EA1"/>
    <w:rsid w:val="00A56A2D"/>
    <w:rsid w:val="00A5780D"/>
    <w:rsid w:val="00A5797D"/>
    <w:rsid w:val="00A57F24"/>
    <w:rsid w:val="00A611B9"/>
    <w:rsid w:val="00A6297C"/>
    <w:rsid w:val="00A62ECF"/>
    <w:rsid w:val="00A63050"/>
    <w:rsid w:val="00A638AA"/>
    <w:rsid w:val="00A63A67"/>
    <w:rsid w:val="00A643AE"/>
    <w:rsid w:val="00A64874"/>
    <w:rsid w:val="00A6553A"/>
    <w:rsid w:val="00A66297"/>
    <w:rsid w:val="00A675A4"/>
    <w:rsid w:val="00A704E2"/>
    <w:rsid w:val="00A70542"/>
    <w:rsid w:val="00A70B47"/>
    <w:rsid w:val="00A716E6"/>
    <w:rsid w:val="00A731B5"/>
    <w:rsid w:val="00A744CE"/>
    <w:rsid w:val="00A76C9B"/>
    <w:rsid w:val="00A77000"/>
    <w:rsid w:val="00A774E0"/>
    <w:rsid w:val="00A77C24"/>
    <w:rsid w:val="00A80749"/>
    <w:rsid w:val="00A80C6D"/>
    <w:rsid w:val="00A80CD7"/>
    <w:rsid w:val="00A80D97"/>
    <w:rsid w:val="00A817ED"/>
    <w:rsid w:val="00A81ADB"/>
    <w:rsid w:val="00A82C02"/>
    <w:rsid w:val="00A82C52"/>
    <w:rsid w:val="00A82F31"/>
    <w:rsid w:val="00A831F3"/>
    <w:rsid w:val="00A83AA1"/>
    <w:rsid w:val="00A85FC9"/>
    <w:rsid w:val="00A866B1"/>
    <w:rsid w:val="00A87A7F"/>
    <w:rsid w:val="00A915EA"/>
    <w:rsid w:val="00A916D2"/>
    <w:rsid w:val="00A923EC"/>
    <w:rsid w:val="00A929D4"/>
    <w:rsid w:val="00A92B29"/>
    <w:rsid w:val="00A92BF7"/>
    <w:rsid w:val="00A936DA"/>
    <w:rsid w:val="00A9374F"/>
    <w:rsid w:val="00A942F4"/>
    <w:rsid w:val="00A94602"/>
    <w:rsid w:val="00A95125"/>
    <w:rsid w:val="00A958ED"/>
    <w:rsid w:val="00A964DB"/>
    <w:rsid w:val="00A968F1"/>
    <w:rsid w:val="00A975D4"/>
    <w:rsid w:val="00A97C2D"/>
    <w:rsid w:val="00A97FBF"/>
    <w:rsid w:val="00AA080E"/>
    <w:rsid w:val="00AA167B"/>
    <w:rsid w:val="00AA1B7A"/>
    <w:rsid w:val="00AA2C4A"/>
    <w:rsid w:val="00AA40F5"/>
    <w:rsid w:val="00AA519C"/>
    <w:rsid w:val="00AA535C"/>
    <w:rsid w:val="00AA5956"/>
    <w:rsid w:val="00AA63B8"/>
    <w:rsid w:val="00AA68BB"/>
    <w:rsid w:val="00AA6C1E"/>
    <w:rsid w:val="00AA6C9E"/>
    <w:rsid w:val="00AA6DBF"/>
    <w:rsid w:val="00AB1E7A"/>
    <w:rsid w:val="00AB250D"/>
    <w:rsid w:val="00AB33A8"/>
    <w:rsid w:val="00AB4EC1"/>
    <w:rsid w:val="00AB5385"/>
    <w:rsid w:val="00AB60A8"/>
    <w:rsid w:val="00AB66A9"/>
    <w:rsid w:val="00AB7BD2"/>
    <w:rsid w:val="00AC0B7E"/>
    <w:rsid w:val="00AC144C"/>
    <w:rsid w:val="00AC1599"/>
    <w:rsid w:val="00AC1AE9"/>
    <w:rsid w:val="00AC3D14"/>
    <w:rsid w:val="00AC41C8"/>
    <w:rsid w:val="00AC4479"/>
    <w:rsid w:val="00AC5188"/>
    <w:rsid w:val="00AC5620"/>
    <w:rsid w:val="00AC6601"/>
    <w:rsid w:val="00AC6907"/>
    <w:rsid w:val="00AC6DE1"/>
    <w:rsid w:val="00AD1734"/>
    <w:rsid w:val="00AD4F1F"/>
    <w:rsid w:val="00AD5FFE"/>
    <w:rsid w:val="00AD6009"/>
    <w:rsid w:val="00AE029E"/>
    <w:rsid w:val="00AE0ADF"/>
    <w:rsid w:val="00AE0BA1"/>
    <w:rsid w:val="00AE3028"/>
    <w:rsid w:val="00AE32C2"/>
    <w:rsid w:val="00AE3449"/>
    <w:rsid w:val="00AE3629"/>
    <w:rsid w:val="00AE3C0A"/>
    <w:rsid w:val="00AE3D84"/>
    <w:rsid w:val="00AE3EC2"/>
    <w:rsid w:val="00AE47E9"/>
    <w:rsid w:val="00AE52F8"/>
    <w:rsid w:val="00AE61CB"/>
    <w:rsid w:val="00AE61F7"/>
    <w:rsid w:val="00AE62F5"/>
    <w:rsid w:val="00AE7151"/>
    <w:rsid w:val="00AF04AB"/>
    <w:rsid w:val="00AF0851"/>
    <w:rsid w:val="00AF21DC"/>
    <w:rsid w:val="00AF2799"/>
    <w:rsid w:val="00AF2B46"/>
    <w:rsid w:val="00AF3D7B"/>
    <w:rsid w:val="00AF45CA"/>
    <w:rsid w:val="00AF5101"/>
    <w:rsid w:val="00AF777F"/>
    <w:rsid w:val="00AF7BF5"/>
    <w:rsid w:val="00B00284"/>
    <w:rsid w:val="00B006CD"/>
    <w:rsid w:val="00B010A8"/>
    <w:rsid w:val="00B03222"/>
    <w:rsid w:val="00B036CB"/>
    <w:rsid w:val="00B04D33"/>
    <w:rsid w:val="00B056CA"/>
    <w:rsid w:val="00B058E4"/>
    <w:rsid w:val="00B0751F"/>
    <w:rsid w:val="00B105C0"/>
    <w:rsid w:val="00B10D3C"/>
    <w:rsid w:val="00B10D46"/>
    <w:rsid w:val="00B1101F"/>
    <w:rsid w:val="00B138EC"/>
    <w:rsid w:val="00B13B28"/>
    <w:rsid w:val="00B14E4E"/>
    <w:rsid w:val="00B151D7"/>
    <w:rsid w:val="00B16976"/>
    <w:rsid w:val="00B1723A"/>
    <w:rsid w:val="00B2064F"/>
    <w:rsid w:val="00B21E5E"/>
    <w:rsid w:val="00B23766"/>
    <w:rsid w:val="00B24FF3"/>
    <w:rsid w:val="00B2512C"/>
    <w:rsid w:val="00B258AC"/>
    <w:rsid w:val="00B25E7E"/>
    <w:rsid w:val="00B262FD"/>
    <w:rsid w:val="00B26E4B"/>
    <w:rsid w:val="00B27829"/>
    <w:rsid w:val="00B31329"/>
    <w:rsid w:val="00B3156D"/>
    <w:rsid w:val="00B316AA"/>
    <w:rsid w:val="00B338B5"/>
    <w:rsid w:val="00B34A71"/>
    <w:rsid w:val="00B36A02"/>
    <w:rsid w:val="00B372DB"/>
    <w:rsid w:val="00B377A0"/>
    <w:rsid w:val="00B37BB7"/>
    <w:rsid w:val="00B40443"/>
    <w:rsid w:val="00B40FCB"/>
    <w:rsid w:val="00B411AD"/>
    <w:rsid w:val="00B41851"/>
    <w:rsid w:val="00B420AF"/>
    <w:rsid w:val="00B428E0"/>
    <w:rsid w:val="00B43C0D"/>
    <w:rsid w:val="00B443F4"/>
    <w:rsid w:val="00B4635B"/>
    <w:rsid w:val="00B464E1"/>
    <w:rsid w:val="00B46818"/>
    <w:rsid w:val="00B46A7D"/>
    <w:rsid w:val="00B46C5F"/>
    <w:rsid w:val="00B473F9"/>
    <w:rsid w:val="00B50A5A"/>
    <w:rsid w:val="00B51874"/>
    <w:rsid w:val="00B51989"/>
    <w:rsid w:val="00B52CA6"/>
    <w:rsid w:val="00B52E4F"/>
    <w:rsid w:val="00B53EA7"/>
    <w:rsid w:val="00B55142"/>
    <w:rsid w:val="00B551BE"/>
    <w:rsid w:val="00B555A0"/>
    <w:rsid w:val="00B55BC1"/>
    <w:rsid w:val="00B560FC"/>
    <w:rsid w:val="00B5628A"/>
    <w:rsid w:val="00B56460"/>
    <w:rsid w:val="00B56CC9"/>
    <w:rsid w:val="00B571B5"/>
    <w:rsid w:val="00B57671"/>
    <w:rsid w:val="00B612C5"/>
    <w:rsid w:val="00B617DA"/>
    <w:rsid w:val="00B6202C"/>
    <w:rsid w:val="00B62887"/>
    <w:rsid w:val="00B62ED6"/>
    <w:rsid w:val="00B62F9F"/>
    <w:rsid w:val="00B63E24"/>
    <w:rsid w:val="00B63E3D"/>
    <w:rsid w:val="00B64000"/>
    <w:rsid w:val="00B666F8"/>
    <w:rsid w:val="00B66BC5"/>
    <w:rsid w:val="00B67CCB"/>
    <w:rsid w:val="00B67CDA"/>
    <w:rsid w:val="00B67F81"/>
    <w:rsid w:val="00B7012F"/>
    <w:rsid w:val="00B708E0"/>
    <w:rsid w:val="00B712D1"/>
    <w:rsid w:val="00B717F9"/>
    <w:rsid w:val="00B71963"/>
    <w:rsid w:val="00B71E48"/>
    <w:rsid w:val="00B72095"/>
    <w:rsid w:val="00B727D3"/>
    <w:rsid w:val="00B72AC3"/>
    <w:rsid w:val="00B7323A"/>
    <w:rsid w:val="00B73E27"/>
    <w:rsid w:val="00B74C7C"/>
    <w:rsid w:val="00B75121"/>
    <w:rsid w:val="00B752AE"/>
    <w:rsid w:val="00B7573A"/>
    <w:rsid w:val="00B75BF7"/>
    <w:rsid w:val="00B81432"/>
    <w:rsid w:val="00B8199B"/>
    <w:rsid w:val="00B819B2"/>
    <w:rsid w:val="00B82379"/>
    <w:rsid w:val="00B82891"/>
    <w:rsid w:val="00B8294C"/>
    <w:rsid w:val="00B83207"/>
    <w:rsid w:val="00B83C13"/>
    <w:rsid w:val="00B84D8D"/>
    <w:rsid w:val="00B84E17"/>
    <w:rsid w:val="00B8564F"/>
    <w:rsid w:val="00B859CF"/>
    <w:rsid w:val="00B85F7F"/>
    <w:rsid w:val="00B8645A"/>
    <w:rsid w:val="00B86A72"/>
    <w:rsid w:val="00B86D48"/>
    <w:rsid w:val="00B870C7"/>
    <w:rsid w:val="00B8719D"/>
    <w:rsid w:val="00B911D4"/>
    <w:rsid w:val="00B94CDB"/>
    <w:rsid w:val="00B960EE"/>
    <w:rsid w:val="00B96541"/>
    <w:rsid w:val="00B97B52"/>
    <w:rsid w:val="00BA01E5"/>
    <w:rsid w:val="00BA01E7"/>
    <w:rsid w:val="00BA0AFC"/>
    <w:rsid w:val="00BA26F0"/>
    <w:rsid w:val="00BA5517"/>
    <w:rsid w:val="00BA5B98"/>
    <w:rsid w:val="00BA6655"/>
    <w:rsid w:val="00BA6EC5"/>
    <w:rsid w:val="00BA746E"/>
    <w:rsid w:val="00BA7A95"/>
    <w:rsid w:val="00BB0123"/>
    <w:rsid w:val="00BB061B"/>
    <w:rsid w:val="00BB1DC1"/>
    <w:rsid w:val="00BB222E"/>
    <w:rsid w:val="00BB3DCA"/>
    <w:rsid w:val="00BB3DF3"/>
    <w:rsid w:val="00BB3EC4"/>
    <w:rsid w:val="00BB429D"/>
    <w:rsid w:val="00BB47F0"/>
    <w:rsid w:val="00BB53D9"/>
    <w:rsid w:val="00BB6F48"/>
    <w:rsid w:val="00BB7FC4"/>
    <w:rsid w:val="00BC28B0"/>
    <w:rsid w:val="00BC445C"/>
    <w:rsid w:val="00BC467C"/>
    <w:rsid w:val="00BC497F"/>
    <w:rsid w:val="00BC57B9"/>
    <w:rsid w:val="00BC64F1"/>
    <w:rsid w:val="00BC65C3"/>
    <w:rsid w:val="00BC6944"/>
    <w:rsid w:val="00BC7694"/>
    <w:rsid w:val="00BC7F3F"/>
    <w:rsid w:val="00BC7FC3"/>
    <w:rsid w:val="00BD016D"/>
    <w:rsid w:val="00BD0749"/>
    <w:rsid w:val="00BD0E69"/>
    <w:rsid w:val="00BD1018"/>
    <w:rsid w:val="00BD2D0A"/>
    <w:rsid w:val="00BD4A3F"/>
    <w:rsid w:val="00BD6085"/>
    <w:rsid w:val="00BD7693"/>
    <w:rsid w:val="00BD7F68"/>
    <w:rsid w:val="00BE02AB"/>
    <w:rsid w:val="00BE06DF"/>
    <w:rsid w:val="00BE10D3"/>
    <w:rsid w:val="00BE13DE"/>
    <w:rsid w:val="00BE1B5A"/>
    <w:rsid w:val="00BE22BF"/>
    <w:rsid w:val="00BE2480"/>
    <w:rsid w:val="00BE756E"/>
    <w:rsid w:val="00BE7732"/>
    <w:rsid w:val="00BE7889"/>
    <w:rsid w:val="00BF2C77"/>
    <w:rsid w:val="00BF2EA0"/>
    <w:rsid w:val="00BF36BE"/>
    <w:rsid w:val="00BF3732"/>
    <w:rsid w:val="00BF38D0"/>
    <w:rsid w:val="00BF3F58"/>
    <w:rsid w:val="00BF477F"/>
    <w:rsid w:val="00BF4C83"/>
    <w:rsid w:val="00BF4E79"/>
    <w:rsid w:val="00BF4F61"/>
    <w:rsid w:val="00BF65DD"/>
    <w:rsid w:val="00BF67A2"/>
    <w:rsid w:val="00BF7192"/>
    <w:rsid w:val="00BF7D44"/>
    <w:rsid w:val="00C0016F"/>
    <w:rsid w:val="00C00FD0"/>
    <w:rsid w:val="00C013B0"/>
    <w:rsid w:val="00C01576"/>
    <w:rsid w:val="00C0196A"/>
    <w:rsid w:val="00C01C13"/>
    <w:rsid w:val="00C01DE3"/>
    <w:rsid w:val="00C0237B"/>
    <w:rsid w:val="00C0268C"/>
    <w:rsid w:val="00C032AC"/>
    <w:rsid w:val="00C03399"/>
    <w:rsid w:val="00C04645"/>
    <w:rsid w:val="00C04C5D"/>
    <w:rsid w:val="00C04C8B"/>
    <w:rsid w:val="00C05187"/>
    <w:rsid w:val="00C0531D"/>
    <w:rsid w:val="00C056FB"/>
    <w:rsid w:val="00C05996"/>
    <w:rsid w:val="00C059E5"/>
    <w:rsid w:val="00C06E18"/>
    <w:rsid w:val="00C072EA"/>
    <w:rsid w:val="00C0755D"/>
    <w:rsid w:val="00C0785D"/>
    <w:rsid w:val="00C10716"/>
    <w:rsid w:val="00C11953"/>
    <w:rsid w:val="00C121B8"/>
    <w:rsid w:val="00C124A2"/>
    <w:rsid w:val="00C1278B"/>
    <w:rsid w:val="00C12AB5"/>
    <w:rsid w:val="00C12FB9"/>
    <w:rsid w:val="00C13C44"/>
    <w:rsid w:val="00C13F57"/>
    <w:rsid w:val="00C14618"/>
    <w:rsid w:val="00C14A61"/>
    <w:rsid w:val="00C1524F"/>
    <w:rsid w:val="00C1575A"/>
    <w:rsid w:val="00C15AD9"/>
    <w:rsid w:val="00C1619C"/>
    <w:rsid w:val="00C162C0"/>
    <w:rsid w:val="00C163BE"/>
    <w:rsid w:val="00C163E4"/>
    <w:rsid w:val="00C1647A"/>
    <w:rsid w:val="00C17527"/>
    <w:rsid w:val="00C176FE"/>
    <w:rsid w:val="00C2052E"/>
    <w:rsid w:val="00C21664"/>
    <w:rsid w:val="00C2189C"/>
    <w:rsid w:val="00C2195B"/>
    <w:rsid w:val="00C21C30"/>
    <w:rsid w:val="00C2223A"/>
    <w:rsid w:val="00C22521"/>
    <w:rsid w:val="00C229A4"/>
    <w:rsid w:val="00C22CF2"/>
    <w:rsid w:val="00C23EBC"/>
    <w:rsid w:val="00C257A4"/>
    <w:rsid w:val="00C25FE4"/>
    <w:rsid w:val="00C27224"/>
    <w:rsid w:val="00C31AF3"/>
    <w:rsid w:val="00C320EE"/>
    <w:rsid w:val="00C32BF3"/>
    <w:rsid w:val="00C330A4"/>
    <w:rsid w:val="00C33274"/>
    <w:rsid w:val="00C33E22"/>
    <w:rsid w:val="00C3408F"/>
    <w:rsid w:val="00C3495D"/>
    <w:rsid w:val="00C34F9F"/>
    <w:rsid w:val="00C351C1"/>
    <w:rsid w:val="00C37698"/>
    <w:rsid w:val="00C377A1"/>
    <w:rsid w:val="00C3795A"/>
    <w:rsid w:val="00C37A7C"/>
    <w:rsid w:val="00C37C5F"/>
    <w:rsid w:val="00C40986"/>
    <w:rsid w:val="00C40A06"/>
    <w:rsid w:val="00C40F37"/>
    <w:rsid w:val="00C41254"/>
    <w:rsid w:val="00C4202D"/>
    <w:rsid w:val="00C42303"/>
    <w:rsid w:val="00C42FFC"/>
    <w:rsid w:val="00C435C6"/>
    <w:rsid w:val="00C43A64"/>
    <w:rsid w:val="00C445D0"/>
    <w:rsid w:val="00C4484F"/>
    <w:rsid w:val="00C45205"/>
    <w:rsid w:val="00C460DB"/>
    <w:rsid w:val="00C468F9"/>
    <w:rsid w:val="00C469D4"/>
    <w:rsid w:val="00C46CC0"/>
    <w:rsid w:val="00C47C6D"/>
    <w:rsid w:val="00C47ED8"/>
    <w:rsid w:val="00C50641"/>
    <w:rsid w:val="00C509B9"/>
    <w:rsid w:val="00C50B9D"/>
    <w:rsid w:val="00C50F7A"/>
    <w:rsid w:val="00C53918"/>
    <w:rsid w:val="00C543F8"/>
    <w:rsid w:val="00C547C3"/>
    <w:rsid w:val="00C55434"/>
    <w:rsid w:val="00C556E1"/>
    <w:rsid w:val="00C557F8"/>
    <w:rsid w:val="00C56B0A"/>
    <w:rsid w:val="00C57F7C"/>
    <w:rsid w:val="00C60FCB"/>
    <w:rsid w:val="00C6100E"/>
    <w:rsid w:val="00C61131"/>
    <w:rsid w:val="00C6217E"/>
    <w:rsid w:val="00C6276D"/>
    <w:rsid w:val="00C6356F"/>
    <w:rsid w:val="00C651E9"/>
    <w:rsid w:val="00C6545A"/>
    <w:rsid w:val="00C66B3E"/>
    <w:rsid w:val="00C6781B"/>
    <w:rsid w:val="00C678AC"/>
    <w:rsid w:val="00C67939"/>
    <w:rsid w:val="00C67D88"/>
    <w:rsid w:val="00C700E3"/>
    <w:rsid w:val="00C70826"/>
    <w:rsid w:val="00C71976"/>
    <w:rsid w:val="00C729F1"/>
    <w:rsid w:val="00C72A9A"/>
    <w:rsid w:val="00C72B88"/>
    <w:rsid w:val="00C73128"/>
    <w:rsid w:val="00C7382D"/>
    <w:rsid w:val="00C74A55"/>
    <w:rsid w:val="00C7528B"/>
    <w:rsid w:val="00C7677F"/>
    <w:rsid w:val="00C76B2C"/>
    <w:rsid w:val="00C774A8"/>
    <w:rsid w:val="00C77D8B"/>
    <w:rsid w:val="00C77D96"/>
    <w:rsid w:val="00C808D0"/>
    <w:rsid w:val="00C823B1"/>
    <w:rsid w:val="00C83203"/>
    <w:rsid w:val="00C8338E"/>
    <w:rsid w:val="00C83691"/>
    <w:rsid w:val="00C83715"/>
    <w:rsid w:val="00C83C33"/>
    <w:rsid w:val="00C84779"/>
    <w:rsid w:val="00C85C5D"/>
    <w:rsid w:val="00C8683A"/>
    <w:rsid w:val="00C868F1"/>
    <w:rsid w:val="00C87051"/>
    <w:rsid w:val="00C87CC1"/>
    <w:rsid w:val="00C9043C"/>
    <w:rsid w:val="00C90A31"/>
    <w:rsid w:val="00C90C07"/>
    <w:rsid w:val="00C90D0B"/>
    <w:rsid w:val="00C90F39"/>
    <w:rsid w:val="00C91035"/>
    <w:rsid w:val="00C913C5"/>
    <w:rsid w:val="00C92156"/>
    <w:rsid w:val="00C928F1"/>
    <w:rsid w:val="00C92A57"/>
    <w:rsid w:val="00C92B51"/>
    <w:rsid w:val="00C934A4"/>
    <w:rsid w:val="00C93EA3"/>
    <w:rsid w:val="00C94852"/>
    <w:rsid w:val="00C94F17"/>
    <w:rsid w:val="00C958CB"/>
    <w:rsid w:val="00C95C56"/>
    <w:rsid w:val="00C95E79"/>
    <w:rsid w:val="00C95E93"/>
    <w:rsid w:val="00C9603A"/>
    <w:rsid w:val="00C96060"/>
    <w:rsid w:val="00C96BE8"/>
    <w:rsid w:val="00C97E73"/>
    <w:rsid w:val="00CA00AA"/>
    <w:rsid w:val="00CA07B0"/>
    <w:rsid w:val="00CA2910"/>
    <w:rsid w:val="00CA3114"/>
    <w:rsid w:val="00CA38F3"/>
    <w:rsid w:val="00CA4001"/>
    <w:rsid w:val="00CA404E"/>
    <w:rsid w:val="00CA49F9"/>
    <w:rsid w:val="00CA5184"/>
    <w:rsid w:val="00CA5D75"/>
    <w:rsid w:val="00CA5F31"/>
    <w:rsid w:val="00CA6ACC"/>
    <w:rsid w:val="00CA6E27"/>
    <w:rsid w:val="00CA6E8C"/>
    <w:rsid w:val="00CA7973"/>
    <w:rsid w:val="00CB0AD9"/>
    <w:rsid w:val="00CB0C6B"/>
    <w:rsid w:val="00CB2108"/>
    <w:rsid w:val="00CB256B"/>
    <w:rsid w:val="00CB26D0"/>
    <w:rsid w:val="00CB2ABA"/>
    <w:rsid w:val="00CB382A"/>
    <w:rsid w:val="00CB45FD"/>
    <w:rsid w:val="00CB4A2A"/>
    <w:rsid w:val="00CB4CB0"/>
    <w:rsid w:val="00CB4F9E"/>
    <w:rsid w:val="00CB59E6"/>
    <w:rsid w:val="00CB7113"/>
    <w:rsid w:val="00CC16BC"/>
    <w:rsid w:val="00CC2228"/>
    <w:rsid w:val="00CC222A"/>
    <w:rsid w:val="00CC232F"/>
    <w:rsid w:val="00CC23FD"/>
    <w:rsid w:val="00CC3308"/>
    <w:rsid w:val="00CC3327"/>
    <w:rsid w:val="00CC4AE4"/>
    <w:rsid w:val="00CC511E"/>
    <w:rsid w:val="00CC57AB"/>
    <w:rsid w:val="00CC7FFB"/>
    <w:rsid w:val="00CD0546"/>
    <w:rsid w:val="00CD077A"/>
    <w:rsid w:val="00CD176C"/>
    <w:rsid w:val="00CD1914"/>
    <w:rsid w:val="00CD1E75"/>
    <w:rsid w:val="00CD27FD"/>
    <w:rsid w:val="00CD31E0"/>
    <w:rsid w:val="00CD3655"/>
    <w:rsid w:val="00CD495D"/>
    <w:rsid w:val="00CD573F"/>
    <w:rsid w:val="00CD6152"/>
    <w:rsid w:val="00CE06F5"/>
    <w:rsid w:val="00CE0763"/>
    <w:rsid w:val="00CE0C89"/>
    <w:rsid w:val="00CE142D"/>
    <w:rsid w:val="00CE17BD"/>
    <w:rsid w:val="00CE182D"/>
    <w:rsid w:val="00CE2356"/>
    <w:rsid w:val="00CE2585"/>
    <w:rsid w:val="00CE2884"/>
    <w:rsid w:val="00CE5537"/>
    <w:rsid w:val="00CE5C7A"/>
    <w:rsid w:val="00CE7247"/>
    <w:rsid w:val="00CE74CE"/>
    <w:rsid w:val="00CE76A4"/>
    <w:rsid w:val="00CE77D4"/>
    <w:rsid w:val="00CF023A"/>
    <w:rsid w:val="00CF0307"/>
    <w:rsid w:val="00CF0D90"/>
    <w:rsid w:val="00CF11BB"/>
    <w:rsid w:val="00CF12FC"/>
    <w:rsid w:val="00CF2DD3"/>
    <w:rsid w:val="00CF373E"/>
    <w:rsid w:val="00CF479F"/>
    <w:rsid w:val="00CF4B70"/>
    <w:rsid w:val="00CF4F96"/>
    <w:rsid w:val="00CF541B"/>
    <w:rsid w:val="00CF5556"/>
    <w:rsid w:val="00CF734D"/>
    <w:rsid w:val="00CF791B"/>
    <w:rsid w:val="00D00632"/>
    <w:rsid w:val="00D0142C"/>
    <w:rsid w:val="00D017F5"/>
    <w:rsid w:val="00D02000"/>
    <w:rsid w:val="00D04031"/>
    <w:rsid w:val="00D04D96"/>
    <w:rsid w:val="00D0572D"/>
    <w:rsid w:val="00D06D48"/>
    <w:rsid w:val="00D070C7"/>
    <w:rsid w:val="00D079D3"/>
    <w:rsid w:val="00D07AF6"/>
    <w:rsid w:val="00D105F9"/>
    <w:rsid w:val="00D10C83"/>
    <w:rsid w:val="00D10CF8"/>
    <w:rsid w:val="00D121A9"/>
    <w:rsid w:val="00D12F10"/>
    <w:rsid w:val="00D13931"/>
    <w:rsid w:val="00D13F6A"/>
    <w:rsid w:val="00D14453"/>
    <w:rsid w:val="00D15172"/>
    <w:rsid w:val="00D157D1"/>
    <w:rsid w:val="00D15F33"/>
    <w:rsid w:val="00D16466"/>
    <w:rsid w:val="00D1672D"/>
    <w:rsid w:val="00D167C0"/>
    <w:rsid w:val="00D173A5"/>
    <w:rsid w:val="00D179D3"/>
    <w:rsid w:val="00D2038F"/>
    <w:rsid w:val="00D21553"/>
    <w:rsid w:val="00D21575"/>
    <w:rsid w:val="00D216BD"/>
    <w:rsid w:val="00D21D5F"/>
    <w:rsid w:val="00D22198"/>
    <w:rsid w:val="00D2225B"/>
    <w:rsid w:val="00D22C7A"/>
    <w:rsid w:val="00D2340A"/>
    <w:rsid w:val="00D2421E"/>
    <w:rsid w:val="00D24BFC"/>
    <w:rsid w:val="00D254E8"/>
    <w:rsid w:val="00D265F0"/>
    <w:rsid w:val="00D27D98"/>
    <w:rsid w:val="00D30126"/>
    <w:rsid w:val="00D30552"/>
    <w:rsid w:val="00D3091B"/>
    <w:rsid w:val="00D30C88"/>
    <w:rsid w:val="00D30CA5"/>
    <w:rsid w:val="00D314B7"/>
    <w:rsid w:val="00D316DE"/>
    <w:rsid w:val="00D32107"/>
    <w:rsid w:val="00D3222A"/>
    <w:rsid w:val="00D3226C"/>
    <w:rsid w:val="00D33183"/>
    <w:rsid w:val="00D339CC"/>
    <w:rsid w:val="00D33F77"/>
    <w:rsid w:val="00D34D9B"/>
    <w:rsid w:val="00D3579C"/>
    <w:rsid w:val="00D36466"/>
    <w:rsid w:val="00D36B99"/>
    <w:rsid w:val="00D40313"/>
    <w:rsid w:val="00D40572"/>
    <w:rsid w:val="00D41A4F"/>
    <w:rsid w:val="00D41B47"/>
    <w:rsid w:val="00D42290"/>
    <w:rsid w:val="00D4437A"/>
    <w:rsid w:val="00D44FD4"/>
    <w:rsid w:val="00D451A1"/>
    <w:rsid w:val="00D460B7"/>
    <w:rsid w:val="00D46261"/>
    <w:rsid w:val="00D46730"/>
    <w:rsid w:val="00D47225"/>
    <w:rsid w:val="00D50A2F"/>
    <w:rsid w:val="00D51785"/>
    <w:rsid w:val="00D528AC"/>
    <w:rsid w:val="00D52EB6"/>
    <w:rsid w:val="00D52F76"/>
    <w:rsid w:val="00D53177"/>
    <w:rsid w:val="00D54909"/>
    <w:rsid w:val="00D54F0B"/>
    <w:rsid w:val="00D552B6"/>
    <w:rsid w:val="00D55943"/>
    <w:rsid w:val="00D56350"/>
    <w:rsid w:val="00D56A20"/>
    <w:rsid w:val="00D57A2C"/>
    <w:rsid w:val="00D57A4C"/>
    <w:rsid w:val="00D57F35"/>
    <w:rsid w:val="00D6020B"/>
    <w:rsid w:val="00D6028E"/>
    <w:rsid w:val="00D60C20"/>
    <w:rsid w:val="00D61614"/>
    <w:rsid w:val="00D62155"/>
    <w:rsid w:val="00D641CE"/>
    <w:rsid w:val="00D643E0"/>
    <w:rsid w:val="00D64B29"/>
    <w:rsid w:val="00D6663C"/>
    <w:rsid w:val="00D66C89"/>
    <w:rsid w:val="00D67EE7"/>
    <w:rsid w:val="00D700AB"/>
    <w:rsid w:val="00D7021B"/>
    <w:rsid w:val="00D70BF5"/>
    <w:rsid w:val="00D711E3"/>
    <w:rsid w:val="00D712C9"/>
    <w:rsid w:val="00D7172E"/>
    <w:rsid w:val="00D72E82"/>
    <w:rsid w:val="00D7320F"/>
    <w:rsid w:val="00D73470"/>
    <w:rsid w:val="00D734F6"/>
    <w:rsid w:val="00D7360F"/>
    <w:rsid w:val="00D73CE2"/>
    <w:rsid w:val="00D754CD"/>
    <w:rsid w:val="00D7576C"/>
    <w:rsid w:val="00D759B9"/>
    <w:rsid w:val="00D76077"/>
    <w:rsid w:val="00D768A0"/>
    <w:rsid w:val="00D7697E"/>
    <w:rsid w:val="00D76B07"/>
    <w:rsid w:val="00D76FF0"/>
    <w:rsid w:val="00D777EE"/>
    <w:rsid w:val="00D77BB4"/>
    <w:rsid w:val="00D77F66"/>
    <w:rsid w:val="00D801F0"/>
    <w:rsid w:val="00D80C88"/>
    <w:rsid w:val="00D80F21"/>
    <w:rsid w:val="00D819A5"/>
    <w:rsid w:val="00D819AD"/>
    <w:rsid w:val="00D8205E"/>
    <w:rsid w:val="00D8215B"/>
    <w:rsid w:val="00D82241"/>
    <w:rsid w:val="00D82878"/>
    <w:rsid w:val="00D82C18"/>
    <w:rsid w:val="00D8580F"/>
    <w:rsid w:val="00D85E77"/>
    <w:rsid w:val="00D862A1"/>
    <w:rsid w:val="00D8697C"/>
    <w:rsid w:val="00D86B72"/>
    <w:rsid w:val="00D87E48"/>
    <w:rsid w:val="00D908BE"/>
    <w:rsid w:val="00D90B0A"/>
    <w:rsid w:val="00D90B8C"/>
    <w:rsid w:val="00D913B0"/>
    <w:rsid w:val="00D914BD"/>
    <w:rsid w:val="00D91B5A"/>
    <w:rsid w:val="00D931E4"/>
    <w:rsid w:val="00D93A98"/>
    <w:rsid w:val="00D93F92"/>
    <w:rsid w:val="00D941FF"/>
    <w:rsid w:val="00D94A7D"/>
    <w:rsid w:val="00D94B7D"/>
    <w:rsid w:val="00D94C0A"/>
    <w:rsid w:val="00D94EB0"/>
    <w:rsid w:val="00D951AC"/>
    <w:rsid w:val="00D9577E"/>
    <w:rsid w:val="00D9740E"/>
    <w:rsid w:val="00D97D44"/>
    <w:rsid w:val="00DA06C9"/>
    <w:rsid w:val="00DA0C37"/>
    <w:rsid w:val="00DA1F54"/>
    <w:rsid w:val="00DA20C1"/>
    <w:rsid w:val="00DA35E6"/>
    <w:rsid w:val="00DA3DDA"/>
    <w:rsid w:val="00DA4EBB"/>
    <w:rsid w:val="00DA5B07"/>
    <w:rsid w:val="00DA65E6"/>
    <w:rsid w:val="00DA7243"/>
    <w:rsid w:val="00DB0DBC"/>
    <w:rsid w:val="00DB111F"/>
    <w:rsid w:val="00DB1694"/>
    <w:rsid w:val="00DB3221"/>
    <w:rsid w:val="00DB342C"/>
    <w:rsid w:val="00DB3759"/>
    <w:rsid w:val="00DB3E58"/>
    <w:rsid w:val="00DB43B5"/>
    <w:rsid w:val="00DB4BB4"/>
    <w:rsid w:val="00DB4FA3"/>
    <w:rsid w:val="00DB52EF"/>
    <w:rsid w:val="00DB5329"/>
    <w:rsid w:val="00DB566C"/>
    <w:rsid w:val="00DB6EFB"/>
    <w:rsid w:val="00DB74B5"/>
    <w:rsid w:val="00DC0535"/>
    <w:rsid w:val="00DC2AB1"/>
    <w:rsid w:val="00DC366C"/>
    <w:rsid w:val="00DC4AD2"/>
    <w:rsid w:val="00DC4B49"/>
    <w:rsid w:val="00DC5557"/>
    <w:rsid w:val="00DC61B9"/>
    <w:rsid w:val="00DC72C0"/>
    <w:rsid w:val="00DC7C37"/>
    <w:rsid w:val="00DD0194"/>
    <w:rsid w:val="00DD0884"/>
    <w:rsid w:val="00DD0DC8"/>
    <w:rsid w:val="00DD11F6"/>
    <w:rsid w:val="00DD220B"/>
    <w:rsid w:val="00DD3C7D"/>
    <w:rsid w:val="00DD419F"/>
    <w:rsid w:val="00DD457F"/>
    <w:rsid w:val="00DD5588"/>
    <w:rsid w:val="00DD5AE2"/>
    <w:rsid w:val="00DD608B"/>
    <w:rsid w:val="00DD64B5"/>
    <w:rsid w:val="00DD6A3B"/>
    <w:rsid w:val="00DD70D3"/>
    <w:rsid w:val="00DD7639"/>
    <w:rsid w:val="00DD7A0A"/>
    <w:rsid w:val="00DE09BC"/>
    <w:rsid w:val="00DE0D78"/>
    <w:rsid w:val="00DE11B9"/>
    <w:rsid w:val="00DE2CC1"/>
    <w:rsid w:val="00DE2E17"/>
    <w:rsid w:val="00DE2EEC"/>
    <w:rsid w:val="00DE3B2D"/>
    <w:rsid w:val="00DE4535"/>
    <w:rsid w:val="00DE4B56"/>
    <w:rsid w:val="00DE5F40"/>
    <w:rsid w:val="00DE6809"/>
    <w:rsid w:val="00DE6921"/>
    <w:rsid w:val="00DE6B48"/>
    <w:rsid w:val="00DE6CE5"/>
    <w:rsid w:val="00DE6D70"/>
    <w:rsid w:val="00DE76AB"/>
    <w:rsid w:val="00DF0294"/>
    <w:rsid w:val="00DF03C7"/>
    <w:rsid w:val="00DF0C26"/>
    <w:rsid w:val="00DF1220"/>
    <w:rsid w:val="00DF1DE3"/>
    <w:rsid w:val="00DF34AB"/>
    <w:rsid w:val="00DF390F"/>
    <w:rsid w:val="00DF4333"/>
    <w:rsid w:val="00DF4701"/>
    <w:rsid w:val="00DF4CC6"/>
    <w:rsid w:val="00DF5340"/>
    <w:rsid w:val="00DF5D48"/>
    <w:rsid w:val="00DF797C"/>
    <w:rsid w:val="00E00037"/>
    <w:rsid w:val="00E01636"/>
    <w:rsid w:val="00E019F3"/>
    <w:rsid w:val="00E033FE"/>
    <w:rsid w:val="00E043F1"/>
    <w:rsid w:val="00E04730"/>
    <w:rsid w:val="00E04784"/>
    <w:rsid w:val="00E048B4"/>
    <w:rsid w:val="00E04B26"/>
    <w:rsid w:val="00E04BF4"/>
    <w:rsid w:val="00E057C0"/>
    <w:rsid w:val="00E06395"/>
    <w:rsid w:val="00E07CC7"/>
    <w:rsid w:val="00E10FC7"/>
    <w:rsid w:val="00E11A43"/>
    <w:rsid w:val="00E11D5D"/>
    <w:rsid w:val="00E1231B"/>
    <w:rsid w:val="00E12D36"/>
    <w:rsid w:val="00E14675"/>
    <w:rsid w:val="00E14E99"/>
    <w:rsid w:val="00E14FC5"/>
    <w:rsid w:val="00E15251"/>
    <w:rsid w:val="00E1553A"/>
    <w:rsid w:val="00E157DD"/>
    <w:rsid w:val="00E15E44"/>
    <w:rsid w:val="00E17289"/>
    <w:rsid w:val="00E17667"/>
    <w:rsid w:val="00E201F8"/>
    <w:rsid w:val="00E20731"/>
    <w:rsid w:val="00E2099F"/>
    <w:rsid w:val="00E20FB5"/>
    <w:rsid w:val="00E2103B"/>
    <w:rsid w:val="00E21459"/>
    <w:rsid w:val="00E21678"/>
    <w:rsid w:val="00E217C6"/>
    <w:rsid w:val="00E22036"/>
    <w:rsid w:val="00E222D6"/>
    <w:rsid w:val="00E225BA"/>
    <w:rsid w:val="00E23103"/>
    <w:rsid w:val="00E24426"/>
    <w:rsid w:val="00E24C4C"/>
    <w:rsid w:val="00E24E07"/>
    <w:rsid w:val="00E265AC"/>
    <w:rsid w:val="00E301B4"/>
    <w:rsid w:val="00E30896"/>
    <w:rsid w:val="00E3188D"/>
    <w:rsid w:val="00E32641"/>
    <w:rsid w:val="00E33008"/>
    <w:rsid w:val="00E34210"/>
    <w:rsid w:val="00E343B9"/>
    <w:rsid w:val="00E34D83"/>
    <w:rsid w:val="00E35892"/>
    <w:rsid w:val="00E35CE8"/>
    <w:rsid w:val="00E35D8F"/>
    <w:rsid w:val="00E35F44"/>
    <w:rsid w:val="00E35FA4"/>
    <w:rsid w:val="00E3654D"/>
    <w:rsid w:val="00E36733"/>
    <w:rsid w:val="00E36AF3"/>
    <w:rsid w:val="00E36BDB"/>
    <w:rsid w:val="00E36DBB"/>
    <w:rsid w:val="00E37342"/>
    <w:rsid w:val="00E37984"/>
    <w:rsid w:val="00E37EAF"/>
    <w:rsid w:val="00E41361"/>
    <w:rsid w:val="00E4143F"/>
    <w:rsid w:val="00E414DF"/>
    <w:rsid w:val="00E42744"/>
    <w:rsid w:val="00E4372B"/>
    <w:rsid w:val="00E437B8"/>
    <w:rsid w:val="00E43D76"/>
    <w:rsid w:val="00E441E2"/>
    <w:rsid w:val="00E447BC"/>
    <w:rsid w:val="00E455DC"/>
    <w:rsid w:val="00E45FB7"/>
    <w:rsid w:val="00E46583"/>
    <w:rsid w:val="00E46C59"/>
    <w:rsid w:val="00E47728"/>
    <w:rsid w:val="00E47A0F"/>
    <w:rsid w:val="00E501EC"/>
    <w:rsid w:val="00E50BCD"/>
    <w:rsid w:val="00E5117D"/>
    <w:rsid w:val="00E512F3"/>
    <w:rsid w:val="00E51E96"/>
    <w:rsid w:val="00E5219F"/>
    <w:rsid w:val="00E52BB9"/>
    <w:rsid w:val="00E535CA"/>
    <w:rsid w:val="00E536EC"/>
    <w:rsid w:val="00E54B5B"/>
    <w:rsid w:val="00E54F6A"/>
    <w:rsid w:val="00E552F0"/>
    <w:rsid w:val="00E55EF3"/>
    <w:rsid w:val="00E57882"/>
    <w:rsid w:val="00E57ABC"/>
    <w:rsid w:val="00E6087F"/>
    <w:rsid w:val="00E60BCB"/>
    <w:rsid w:val="00E60EF8"/>
    <w:rsid w:val="00E61AD5"/>
    <w:rsid w:val="00E61F0A"/>
    <w:rsid w:val="00E639A8"/>
    <w:rsid w:val="00E65B15"/>
    <w:rsid w:val="00E66385"/>
    <w:rsid w:val="00E66B9F"/>
    <w:rsid w:val="00E671A9"/>
    <w:rsid w:val="00E70C5A"/>
    <w:rsid w:val="00E710DA"/>
    <w:rsid w:val="00E719E1"/>
    <w:rsid w:val="00E71EE3"/>
    <w:rsid w:val="00E72336"/>
    <w:rsid w:val="00E7336A"/>
    <w:rsid w:val="00E7356C"/>
    <w:rsid w:val="00E73B82"/>
    <w:rsid w:val="00E73F79"/>
    <w:rsid w:val="00E752C3"/>
    <w:rsid w:val="00E75358"/>
    <w:rsid w:val="00E7557D"/>
    <w:rsid w:val="00E77888"/>
    <w:rsid w:val="00E778CF"/>
    <w:rsid w:val="00E80488"/>
    <w:rsid w:val="00E80B82"/>
    <w:rsid w:val="00E828C9"/>
    <w:rsid w:val="00E83404"/>
    <w:rsid w:val="00E8426E"/>
    <w:rsid w:val="00E84FDA"/>
    <w:rsid w:val="00E85316"/>
    <w:rsid w:val="00E85320"/>
    <w:rsid w:val="00E855D5"/>
    <w:rsid w:val="00E85BCE"/>
    <w:rsid w:val="00E85ECB"/>
    <w:rsid w:val="00E869B0"/>
    <w:rsid w:val="00E86D7F"/>
    <w:rsid w:val="00E8704D"/>
    <w:rsid w:val="00E87871"/>
    <w:rsid w:val="00E87BF3"/>
    <w:rsid w:val="00E90226"/>
    <w:rsid w:val="00E909F6"/>
    <w:rsid w:val="00E90A55"/>
    <w:rsid w:val="00E90B8D"/>
    <w:rsid w:val="00E91402"/>
    <w:rsid w:val="00E91C37"/>
    <w:rsid w:val="00E932E0"/>
    <w:rsid w:val="00E934F7"/>
    <w:rsid w:val="00E93AE5"/>
    <w:rsid w:val="00E93E2C"/>
    <w:rsid w:val="00E95091"/>
    <w:rsid w:val="00E951DC"/>
    <w:rsid w:val="00E9534B"/>
    <w:rsid w:val="00E967AF"/>
    <w:rsid w:val="00E9693B"/>
    <w:rsid w:val="00E973FF"/>
    <w:rsid w:val="00EA0CE4"/>
    <w:rsid w:val="00EA2430"/>
    <w:rsid w:val="00EA25F7"/>
    <w:rsid w:val="00EA2FAB"/>
    <w:rsid w:val="00EA343A"/>
    <w:rsid w:val="00EA40F7"/>
    <w:rsid w:val="00EA417E"/>
    <w:rsid w:val="00EA4FB4"/>
    <w:rsid w:val="00EA65D9"/>
    <w:rsid w:val="00EA69A6"/>
    <w:rsid w:val="00EA71E7"/>
    <w:rsid w:val="00EA72AC"/>
    <w:rsid w:val="00EB02EB"/>
    <w:rsid w:val="00EB1298"/>
    <w:rsid w:val="00EB2941"/>
    <w:rsid w:val="00EB36AF"/>
    <w:rsid w:val="00EB4017"/>
    <w:rsid w:val="00EB42DA"/>
    <w:rsid w:val="00EB4872"/>
    <w:rsid w:val="00EB48C4"/>
    <w:rsid w:val="00EB5243"/>
    <w:rsid w:val="00EB56C7"/>
    <w:rsid w:val="00EB6BCA"/>
    <w:rsid w:val="00EB6D88"/>
    <w:rsid w:val="00EB752F"/>
    <w:rsid w:val="00EB7C6A"/>
    <w:rsid w:val="00EC091F"/>
    <w:rsid w:val="00EC0BB5"/>
    <w:rsid w:val="00EC0F98"/>
    <w:rsid w:val="00EC1083"/>
    <w:rsid w:val="00EC3BAA"/>
    <w:rsid w:val="00EC4F8C"/>
    <w:rsid w:val="00EC4FD8"/>
    <w:rsid w:val="00EC5221"/>
    <w:rsid w:val="00EC5B07"/>
    <w:rsid w:val="00EC7D17"/>
    <w:rsid w:val="00ED0293"/>
    <w:rsid w:val="00ED0995"/>
    <w:rsid w:val="00ED0C30"/>
    <w:rsid w:val="00ED27F8"/>
    <w:rsid w:val="00ED3DE0"/>
    <w:rsid w:val="00ED410E"/>
    <w:rsid w:val="00ED41DB"/>
    <w:rsid w:val="00ED4F16"/>
    <w:rsid w:val="00ED7A0D"/>
    <w:rsid w:val="00EE0217"/>
    <w:rsid w:val="00EE06CA"/>
    <w:rsid w:val="00EE076F"/>
    <w:rsid w:val="00EE1013"/>
    <w:rsid w:val="00EE112D"/>
    <w:rsid w:val="00EE14F6"/>
    <w:rsid w:val="00EE1BDF"/>
    <w:rsid w:val="00EE212F"/>
    <w:rsid w:val="00EE3576"/>
    <w:rsid w:val="00EE3680"/>
    <w:rsid w:val="00EE37D6"/>
    <w:rsid w:val="00EE3C74"/>
    <w:rsid w:val="00EE405F"/>
    <w:rsid w:val="00EE40B2"/>
    <w:rsid w:val="00EE48A9"/>
    <w:rsid w:val="00EE490A"/>
    <w:rsid w:val="00EE4EC1"/>
    <w:rsid w:val="00EE5138"/>
    <w:rsid w:val="00EE545E"/>
    <w:rsid w:val="00EE5D65"/>
    <w:rsid w:val="00EE6375"/>
    <w:rsid w:val="00EE68D3"/>
    <w:rsid w:val="00EF016C"/>
    <w:rsid w:val="00EF036B"/>
    <w:rsid w:val="00EF0919"/>
    <w:rsid w:val="00EF0DC6"/>
    <w:rsid w:val="00EF0F55"/>
    <w:rsid w:val="00EF1BED"/>
    <w:rsid w:val="00EF358B"/>
    <w:rsid w:val="00EF420C"/>
    <w:rsid w:val="00EF4A42"/>
    <w:rsid w:val="00EF4C0E"/>
    <w:rsid w:val="00EF53A4"/>
    <w:rsid w:val="00EF57CD"/>
    <w:rsid w:val="00F00FBD"/>
    <w:rsid w:val="00F019D8"/>
    <w:rsid w:val="00F0252B"/>
    <w:rsid w:val="00F02773"/>
    <w:rsid w:val="00F02F95"/>
    <w:rsid w:val="00F03F4F"/>
    <w:rsid w:val="00F046FC"/>
    <w:rsid w:val="00F04A75"/>
    <w:rsid w:val="00F04B2D"/>
    <w:rsid w:val="00F04D1B"/>
    <w:rsid w:val="00F053BE"/>
    <w:rsid w:val="00F0548F"/>
    <w:rsid w:val="00F06432"/>
    <w:rsid w:val="00F07477"/>
    <w:rsid w:val="00F07D6E"/>
    <w:rsid w:val="00F07F39"/>
    <w:rsid w:val="00F1021D"/>
    <w:rsid w:val="00F1048B"/>
    <w:rsid w:val="00F10E95"/>
    <w:rsid w:val="00F113CA"/>
    <w:rsid w:val="00F12448"/>
    <w:rsid w:val="00F1335A"/>
    <w:rsid w:val="00F13570"/>
    <w:rsid w:val="00F156FC"/>
    <w:rsid w:val="00F15998"/>
    <w:rsid w:val="00F159A5"/>
    <w:rsid w:val="00F159D4"/>
    <w:rsid w:val="00F16217"/>
    <w:rsid w:val="00F16522"/>
    <w:rsid w:val="00F1730E"/>
    <w:rsid w:val="00F174B8"/>
    <w:rsid w:val="00F1785D"/>
    <w:rsid w:val="00F17B43"/>
    <w:rsid w:val="00F201FE"/>
    <w:rsid w:val="00F20A53"/>
    <w:rsid w:val="00F20E4D"/>
    <w:rsid w:val="00F217AE"/>
    <w:rsid w:val="00F22E5F"/>
    <w:rsid w:val="00F239B7"/>
    <w:rsid w:val="00F23E65"/>
    <w:rsid w:val="00F245FE"/>
    <w:rsid w:val="00F249A7"/>
    <w:rsid w:val="00F25A5B"/>
    <w:rsid w:val="00F2659D"/>
    <w:rsid w:val="00F266C1"/>
    <w:rsid w:val="00F26D5F"/>
    <w:rsid w:val="00F26E22"/>
    <w:rsid w:val="00F26F85"/>
    <w:rsid w:val="00F27005"/>
    <w:rsid w:val="00F2700D"/>
    <w:rsid w:val="00F27165"/>
    <w:rsid w:val="00F301D0"/>
    <w:rsid w:val="00F30286"/>
    <w:rsid w:val="00F3036A"/>
    <w:rsid w:val="00F30B16"/>
    <w:rsid w:val="00F30C1B"/>
    <w:rsid w:val="00F30EDA"/>
    <w:rsid w:val="00F324E4"/>
    <w:rsid w:val="00F337E2"/>
    <w:rsid w:val="00F33828"/>
    <w:rsid w:val="00F34523"/>
    <w:rsid w:val="00F34DAF"/>
    <w:rsid w:val="00F3512A"/>
    <w:rsid w:val="00F355EB"/>
    <w:rsid w:val="00F3637C"/>
    <w:rsid w:val="00F37DC7"/>
    <w:rsid w:val="00F402CB"/>
    <w:rsid w:val="00F404F2"/>
    <w:rsid w:val="00F408F1"/>
    <w:rsid w:val="00F40900"/>
    <w:rsid w:val="00F40B73"/>
    <w:rsid w:val="00F40BC6"/>
    <w:rsid w:val="00F42509"/>
    <w:rsid w:val="00F432FF"/>
    <w:rsid w:val="00F43EB7"/>
    <w:rsid w:val="00F441F8"/>
    <w:rsid w:val="00F44903"/>
    <w:rsid w:val="00F46413"/>
    <w:rsid w:val="00F47465"/>
    <w:rsid w:val="00F47750"/>
    <w:rsid w:val="00F509EE"/>
    <w:rsid w:val="00F513D1"/>
    <w:rsid w:val="00F51F8D"/>
    <w:rsid w:val="00F529D9"/>
    <w:rsid w:val="00F532D7"/>
    <w:rsid w:val="00F534C3"/>
    <w:rsid w:val="00F53BCD"/>
    <w:rsid w:val="00F53F63"/>
    <w:rsid w:val="00F54D37"/>
    <w:rsid w:val="00F5515D"/>
    <w:rsid w:val="00F55CD9"/>
    <w:rsid w:val="00F574B0"/>
    <w:rsid w:val="00F575C1"/>
    <w:rsid w:val="00F57E72"/>
    <w:rsid w:val="00F60B76"/>
    <w:rsid w:val="00F614DD"/>
    <w:rsid w:val="00F61A39"/>
    <w:rsid w:val="00F61E1E"/>
    <w:rsid w:val="00F61E27"/>
    <w:rsid w:val="00F626ED"/>
    <w:rsid w:val="00F62977"/>
    <w:rsid w:val="00F62DC8"/>
    <w:rsid w:val="00F6319A"/>
    <w:rsid w:val="00F632A9"/>
    <w:rsid w:val="00F6347A"/>
    <w:rsid w:val="00F636E9"/>
    <w:rsid w:val="00F63937"/>
    <w:rsid w:val="00F63ECA"/>
    <w:rsid w:val="00F641E2"/>
    <w:rsid w:val="00F64536"/>
    <w:rsid w:val="00F6566C"/>
    <w:rsid w:val="00F65A46"/>
    <w:rsid w:val="00F65FF3"/>
    <w:rsid w:val="00F664BB"/>
    <w:rsid w:val="00F664EE"/>
    <w:rsid w:val="00F66F4B"/>
    <w:rsid w:val="00F71371"/>
    <w:rsid w:val="00F714B5"/>
    <w:rsid w:val="00F71AE0"/>
    <w:rsid w:val="00F724A8"/>
    <w:rsid w:val="00F7296F"/>
    <w:rsid w:val="00F73381"/>
    <w:rsid w:val="00F735B5"/>
    <w:rsid w:val="00F74F82"/>
    <w:rsid w:val="00F750C0"/>
    <w:rsid w:val="00F75DE4"/>
    <w:rsid w:val="00F769FC"/>
    <w:rsid w:val="00F77386"/>
    <w:rsid w:val="00F80334"/>
    <w:rsid w:val="00F806E0"/>
    <w:rsid w:val="00F8090D"/>
    <w:rsid w:val="00F82C0C"/>
    <w:rsid w:val="00F82C6E"/>
    <w:rsid w:val="00F82DD9"/>
    <w:rsid w:val="00F82DE6"/>
    <w:rsid w:val="00F83A01"/>
    <w:rsid w:val="00F83A98"/>
    <w:rsid w:val="00F856EA"/>
    <w:rsid w:val="00F858F2"/>
    <w:rsid w:val="00F860C4"/>
    <w:rsid w:val="00F86172"/>
    <w:rsid w:val="00F86A89"/>
    <w:rsid w:val="00F86FCD"/>
    <w:rsid w:val="00F944AF"/>
    <w:rsid w:val="00F95822"/>
    <w:rsid w:val="00F95D95"/>
    <w:rsid w:val="00F95DB2"/>
    <w:rsid w:val="00F964E8"/>
    <w:rsid w:val="00F965E0"/>
    <w:rsid w:val="00F96B84"/>
    <w:rsid w:val="00F978A7"/>
    <w:rsid w:val="00F97C5D"/>
    <w:rsid w:val="00F97DF5"/>
    <w:rsid w:val="00FA0B5F"/>
    <w:rsid w:val="00FA15B5"/>
    <w:rsid w:val="00FA1D36"/>
    <w:rsid w:val="00FA1F3C"/>
    <w:rsid w:val="00FA207B"/>
    <w:rsid w:val="00FA20B0"/>
    <w:rsid w:val="00FA2BD4"/>
    <w:rsid w:val="00FA2D10"/>
    <w:rsid w:val="00FA2D44"/>
    <w:rsid w:val="00FA2FE8"/>
    <w:rsid w:val="00FA3254"/>
    <w:rsid w:val="00FA4AC6"/>
    <w:rsid w:val="00FA4DD9"/>
    <w:rsid w:val="00FA5345"/>
    <w:rsid w:val="00FA62C5"/>
    <w:rsid w:val="00FA6E31"/>
    <w:rsid w:val="00FA7085"/>
    <w:rsid w:val="00FA733F"/>
    <w:rsid w:val="00FA7B39"/>
    <w:rsid w:val="00FA7C33"/>
    <w:rsid w:val="00FA7CC9"/>
    <w:rsid w:val="00FB20E4"/>
    <w:rsid w:val="00FB247E"/>
    <w:rsid w:val="00FB3661"/>
    <w:rsid w:val="00FB3B2F"/>
    <w:rsid w:val="00FB4715"/>
    <w:rsid w:val="00FB596A"/>
    <w:rsid w:val="00FB5A05"/>
    <w:rsid w:val="00FB71E3"/>
    <w:rsid w:val="00FB7A5F"/>
    <w:rsid w:val="00FB7DD1"/>
    <w:rsid w:val="00FB7E5E"/>
    <w:rsid w:val="00FC0DCD"/>
    <w:rsid w:val="00FC0F26"/>
    <w:rsid w:val="00FC16DE"/>
    <w:rsid w:val="00FC24DF"/>
    <w:rsid w:val="00FC2CB5"/>
    <w:rsid w:val="00FC365B"/>
    <w:rsid w:val="00FC626A"/>
    <w:rsid w:val="00FC6671"/>
    <w:rsid w:val="00FC6683"/>
    <w:rsid w:val="00FC6D41"/>
    <w:rsid w:val="00FC7475"/>
    <w:rsid w:val="00FD0A1F"/>
    <w:rsid w:val="00FD2838"/>
    <w:rsid w:val="00FD2F7C"/>
    <w:rsid w:val="00FD30C4"/>
    <w:rsid w:val="00FD30DC"/>
    <w:rsid w:val="00FD3C5D"/>
    <w:rsid w:val="00FD3D1C"/>
    <w:rsid w:val="00FD707B"/>
    <w:rsid w:val="00FD732D"/>
    <w:rsid w:val="00FD7EEC"/>
    <w:rsid w:val="00FE1476"/>
    <w:rsid w:val="00FE5E57"/>
    <w:rsid w:val="00FF03E0"/>
    <w:rsid w:val="00FF0C12"/>
    <w:rsid w:val="00FF0EE8"/>
    <w:rsid w:val="00FF0FEB"/>
    <w:rsid w:val="00FF1480"/>
    <w:rsid w:val="00FF1EE0"/>
    <w:rsid w:val="00FF1F8A"/>
    <w:rsid w:val="00FF2ADB"/>
    <w:rsid w:val="00FF2DED"/>
    <w:rsid w:val="00FF2E81"/>
    <w:rsid w:val="00FF3CCD"/>
    <w:rsid w:val="00FF4632"/>
    <w:rsid w:val="00FF5295"/>
    <w:rsid w:val="00FF565C"/>
    <w:rsid w:val="00FF7569"/>
    <w:rsid w:val="00FF7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53852A-7F70-47D5-81EE-C1F72E88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615"/>
    <w:pPr>
      <w:spacing w:before="100" w:beforeAutospacing="1" w:after="100" w:afterAutospacing="1"/>
    </w:pPr>
    <w:rPr>
      <w:lang w:eastAsia="en-GB"/>
    </w:rPr>
  </w:style>
  <w:style w:type="paragraph" w:styleId="BalloonText">
    <w:name w:val="Balloon Text"/>
    <w:basedOn w:val="Normal"/>
    <w:link w:val="BalloonTextChar"/>
    <w:rsid w:val="003E182F"/>
    <w:rPr>
      <w:rFonts w:ascii="Segoe UI" w:hAnsi="Segoe UI" w:cs="Segoe UI"/>
      <w:sz w:val="18"/>
      <w:szCs w:val="18"/>
    </w:rPr>
  </w:style>
  <w:style w:type="character" w:customStyle="1" w:styleId="BalloonTextChar">
    <w:name w:val="Balloon Text Char"/>
    <w:basedOn w:val="DefaultParagraphFont"/>
    <w:link w:val="BalloonText"/>
    <w:rsid w:val="003E182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267287">
      <w:bodyDiv w:val="1"/>
      <w:marLeft w:val="0"/>
      <w:marRight w:val="0"/>
      <w:marTop w:val="0"/>
      <w:marBottom w:val="0"/>
      <w:divBdr>
        <w:top w:val="none" w:sz="0" w:space="0" w:color="auto"/>
        <w:left w:val="none" w:sz="0" w:space="0" w:color="auto"/>
        <w:bottom w:val="none" w:sz="0" w:space="0" w:color="auto"/>
        <w:right w:val="none" w:sz="0" w:space="0" w:color="auto"/>
      </w:divBdr>
    </w:div>
    <w:div w:id="515576665">
      <w:bodyDiv w:val="1"/>
      <w:marLeft w:val="0"/>
      <w:marRight w:val="0"/>
      <w:marTop w:val="0"/>
      <w:marBottom w:val="0"/>
      <w:divBdr>
        <w:top w:val="none" w:sz="0" w:space="0" w:color="auto"/>
        <w:left w:val="none" w:sz="0" w:space="0" w:color="auto"/>
        <w:bottom w:val="none" w:sz="0" w:space="0" w:color="auto"/>
        <w:right w:val="none" w:sz="0" w:space="0" w:color="auto"/>
      </w:divBdr>
    </w:div>
    <w:div w:id="1748988957">
      <w:bodyDiv w:val="1"/>
      <w:marLeft w:val="0"/>
      <w:marRight w:val="0"/>
      <w:marTop w:val="0"/>
      <w:marBottom w:val="0"/>
      <w:divBdr>
        <w:top w:val="none" w:sz="0" w:space="0" w:color="auto"/>
        <w:left w:val="none" w:sz="0" w:space="0" w:color="auto"/>
        <w:bottom w:val="none" w:sz="0" w:space="0" w:color="auto"/>
        <w:right w:val="none" w:sz="0" w:space="0" w:color="auto"/>
      </w:divBdr>
    </w:div>
    <w:div w:id="18420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EDAB034.dotm</Template>
  <TotalTime>844</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Lerman, Hemdat</dc:creator>
  <cp:keywords/>
  <dc:description/>
  <cp:lastModifiedBy>Lerman, Hemdat</cp:lastModifiedBy>
  <cp:revision>1</cp:revision>
  <cp:lastPrinted>2017-01-08T22:40:00Z</cp:lastPrinted>
  <dcterms:created xsi:type="dcterms:W3CDTF">2017-01-08T21:14:00Z</dcterms:created>
  <dcterms:modified xsi:type="dcterms:W3CDTF">2017-01-12T22:08:00Z</dcterms:modified>
</cp:coreProperties>
</file>